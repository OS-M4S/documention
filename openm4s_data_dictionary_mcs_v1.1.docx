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7419010" w:displacedByCustomXml="next"/>
    <w:sdt>
      <w:sdtPr>
        <w:id w:val="1362636510"/>
        <w:docPartObj>
          <w:docPartGallery w:val="Cover Pages"/>
          <w:docPartUnique/>
        </w:docPartObj>
      </w:sdtPr>
      <w:sdtEndPr/>
      <w:sdtContent>
        <w:p w:rsidR="006217AF" w:rsidRDefault="006217AF" w:rsidP="006217A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29DD0B" wp14:editId="611195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739432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8A9" w:rsidRDefault="007348A9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mcs: data 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8540071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48A9" w:rsidRDefault="007348A9" w:rsidP="00EF08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prepared by: zia-ur-rahman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29DD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739432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48A9" w:rsidRDefault="007348A9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mcs: data 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8540071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48A9" w:rsidRDefault="007348A9" w:rsidP="00EF08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prepared by: zia-ur-rahman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w:drawing>
              <wp:anchor distT="0" distB="0" distL="114300" distR="114300" simplePos="0" relativeHeight="251663360" behindDoc="0" locked="0" layoutInCell="1" allowOverlap="1" wp14:anchorId="7AAFE35B" wp14:editId="48B203A2">
                <wp:simplePos x="0" y="0"/>
                <wp:positionH relativeFrom="margin">
                  <wp:align>right</wp:align>
                </wp:positionH>
                <wp:positionV relativeFrom="paragraph">
                  <wp:posOffset>1143000</wp:posOffset>
                </wp:positionV>
                <wp:extent cx="5733288" cy="2231136"/>
                <wp:effectExtent l="0" t="0" r="1270" b="0"/>
                <wp:wrapThrough wrapText="bothSides">
                  <wp:wrapPolygon edited="0">
                    <wp:start x="0" y="0"/>
                    <wp:lineTo x="0" y="21397"/>
                    <wp:lineTo x="21533" y="21397"/>
                    <wp:lineTo x="21533" y="0"/>
                    <wp:lineTo x="0" y="0"/>
                  </wp:wrapPolygon>
                </wp:wrapThrough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openm4s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288" cy="2231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423524" wp14:editId="36FD97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48A9" w:rsidRDefault="00334E41" w:rsidP="00A87B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8539582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48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Mineral Cadastre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423524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3a6784 [2994]" stroked="f">
                      <v:fill color2="#203848 [2018]" rotate="t" colors="0 #4f7491;.5 #37627f;1 #224a6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48A9" w:rsidRDefault="007348A9" w:rsidP="00A87B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8539582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Mineral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Cadastre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A4E391" wp14:editId="05BAF3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20722259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48A9" w:rsidRDefault="00734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A4E39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1cade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20722259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48A9" w:rsidRDefault="007348A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lastRenderedPageBreak/>
        <w:br w:type="page"/>
      </w:r>
    </w:p>
    <w:p w:rsidR="003679D4" w:rsidRDefault="00612027" w:rsidP="00612027">
      <w:pPr>
        <w:pStyle w:val="TOCHeading"/>
      </w:pPr>
      <w:r>
        <w:lastRenderedPageBreak/>
        <w:t>List of Tables</w:t>
      </w:r>
    </w:p>
    <w:bookmarkStart w:id="1" w:name="_GoBack"/>
    <w:bookmarkEnd w:id="1"/>
    <w:p w:rsidR="00741AD5" w:rsidRDefault="00612027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90953439" w:history="1">
        <w:r w:rsidR="00741AD5" w:rsidRPr="000C6CEC">
          <w:rPr>
            <w:rStyle w:val="Hyperlink"/>
            <w:noProof/>
          </w:rPr>
          <w:t>Table 1</w:t>
        </w:r>
        <w:r w:rsidR="00741AD5" w:rsidRPr="000C6CEC">
          <w:rPr>
            <w:rStyle w:val="Hyperlink"/>
            <w:noProof/>
            <w:lang w:val="en-US"/>
          </w:rPr>
          <w:t>: Table for Storing Country Names</w:t>
        </w:r>
        <w:r w:rsidR="00741AD5">
          <w:rPr>
            <w:noProof/>
            <w:webHidden/>
          </w:rPr>
          <w:tab/>
        </w:r>
        <w:r w:rsidR="00741AD5">
          <w:rPr>
            <w:noProof/>
            <w:webHidden/>
          </w:rPr>
          <w:fldChar w:fldCharType="begin"/>
        </w:r>
        <w:r w:rsidR="00741AD5">
          <w:rPr>
            <w:noProof/>
            <w:webHidden/>
          </w:rPr>
          <w:instrText xml:space="preserve"> PAGEREF _Toc390953439 \h </w:instrText>
        </w:r>
        <w:r w:rsidR="00741AD5">
          <w:rPr>
            <w:noProof/>
            <w:webHidden/>
          </w:rPr>
        </w:r>
        <w:r w:rsidR="00741AD5">
          <w:rPr>
            <w:noProof/>
            <w:webHidden/>
          </w:rPr>
          <w:fldChar w:fldCharType="separate"/>
        </w:r>
        <w:r w:rsidR="00741AD5">
          <w:rPr>
            <w:noProof/>
            <w:webHidden/>
          </w:rPr>
          <w:t>7</w:t>
        </w:r>
        <w:r w:rsidR="00741AD5"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0" w:history="1">
        <w:r w:rsidRPr="000C6CEC">
          <w:rPr>
            <w:rStyle w:val="Hyperlink"/>
            <w:noProof/>
          </w:rPr>
          <w:t>Table 2</w:t>
        </w:r>
        <w:r w:rsidRPr="000C6CEC">
          <w:rPr>
            <w:rStyle w:val="Hyperlink"/>
            <w:noProof/>
            <w:lang w:val="en-US"/>
          </w:rPr>
          <w:t>: Table for Stroing State / Province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1" w:history="1">
        <w:r w:rsidRPr="000C6CEC">
          <w:rPr>
            <w:rStyle w:val="Hyperlink"/>
            <w:noProof/>
          </w:rPr>
          <w:t>Table 3</w:t>
        </w:r>
        <w:r w:rsidRPr="000C6CEC">
          <w:rPr>
            <w:rStyle w:val="Hyperlink"/>
            <w:noProof/>
            <w:lang w:val="en-US"/>
          </w:rPr>
          <w:t>: Table for Storing Devision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2" w:history="1">
        <w:r w:rsidRPr="000C6CEC">
          <w:rPr>
            <w:rStyle w:val="Hyperlink"/>
            <w:noProof/>
          </w:rPr>
          <w:t>Table 4</w:t>
        </w:r>
        <w:r w:rsidRPr="000C6CEC">
          <w:rPr>
            <w:rStyle w:val="Hyperlink"/>
            <w:noProof/>
            <w:lang w:val="en-US"/>
          </w:rPr>
          <w:t>: Table for Storing District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3" w:history="1">
        <w:r w:rsidRPr="000C6CEC">
          <w:rPr>
            <w:rStyle w:val="Hyperlink"/>
            <w:noProof/>
          </w:rPr>
          <w:t>Table 5</w:t>
        </w:r>
        <w:r w:rsidRPr="000C6CEC">
          <w:rPr>
            <w:rStyle w:val="Hyperlink"/>
            <w:noProof/>
            <w:lang w:val="en-US"/>
          </w:rPr>
          <w:t>: Table for Storing Tehsil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4" w:history="1">
        <w:r w:rsidRPr="000C6CEC">
          <w:rPr>
            <w:rStyle w:val="Hyperlink"/>
            <w:noProof/>
          </w:rPr>
          <w:t>Table 6</w:t>
        </w:r>
        <w:r w:rsidRPr="000C6CEC">
          <w:rPr>
            <w:rStyle w:val="Hyperlink"/>
            <w:noProof/>
            <w:lang w:val="en-US"/>
          </w:rPr>
          <w:t>: Table for Storing Union-Council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5" w:history="1">
        <w:r w:rsidRPr="000C6CEC">
          <w:rPr>
            <w:rStyle w:val="Hyperlink"/>
            <w:noProof/>
          </w:rPr>
          <w:t>Table 7</w:t>
        </w:r>
        <w:r w:rsidRPr="000C6CEC">
          <w:rPr>
            <w:rStyle w:val="Hyperlink"/>
            <w:noProof/>
            <w:lang w:val="en-US"/>
          </w:rPr>
          <w:t>: Table for Storing City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6" w:history="1">
        <w:r w:rsidRPr="000C6CEC">
          <w:rPr>
            <w:rStyle w:val="Hyperlink"/>
            <w:noProof/>
          </w:rPr>
          <w:t>Table 8</w:t>
        </w:r>
        <w:r w:rsidRPr="000C6CEC">
          <w:rPr>
            <w:rStyle w:val="Hyperlink"/>
            <w:noProof/>
            <w:lang w:val="en-US"/>
          </w:rPr>
          <w:t>: Table for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7" w:history="1">
        <w:r w:rsidRPr="000C6CEC">
          <w:rPr>
            <w:rStyle w:val="Hyperlink"/>
            <w:noProof/>
          </w:rPr>
          <w:t>Table 9</w:t>
        </w:r>
        <w:r w:rsidRPr="000C6CEC">
          <w:rPr>
            <w:rStyle w:val="Hyperlink"/>
            <w:noProof/>
            <w:lang w:val="en-US"/>
          </w:rPr>
          <w:t>: Table for Stroing Code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8" w:history="1">
        <w:r w:rsidRPr="000C6CEC">
          <w:rPr>
            <w:rStyle w:val="Hyperlink"/>
            <w:noProof/>
          </w:rPr>
          <w:t>Table 10</w:t>
        </w:r>
        <w:r w:rsidRPr="000C6CEC">
          <w:rPr>
            <w:rStyle w:val="Hyperlink"/>
            <w:noProof/>
            <w:lang w:val="en-US"/>
          </w:rPr>
          <w:t>: Table for Stroing Code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49" w:history="1">
        <w:r w:rsidRPr="000C6CEC">
          <w:rPr>
            <w:rStyle w:val="Hyperlink"/>
            <w:noProof/>
          </w:rPr>
          <w:t>Table 11</w:t>
        </w:r>
        <w:r w:rsidRPr="000C6CEC">
          <w:rPr>
            <w:rStyle w:val="Hyperlink"/>
            <w:noProof/>
            <w:lang w:val="en-US"/>
          </w:rPr>
          <w:t>: Table for Storing Naming Convension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0" w:history="1">
        <w:r w:rsidRPr="000C6CEC">
          <w:rPr>
            <w:rStyle w:val="Hyperlink"/>
            <w:noProof/>
          </w:rPr>
          <w:t>Table 12</w:t>
        </w:r>
        <w:r w:rsidRPr="000C6CEC">
          <w:rPr>
            <w:rStyle w:val="Hyperlink"/>
            <w:noProof/>
            <w:lang w:val="en-US"/>
          </w:rPr>
          <w:t>: Table for Stroing 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1" w:history="1">
        <w:r w:rsidRPr="000C6CEC">
          <w:rPr>
            <w:rStyle w:val="Hyperlink"/>
            <w:noProof/>
          </w:rPr>
          <w:t>Table 13</w:t>
        </w:r>
        <w:r w:rsidRPr="000C6CEC">
          <w:rPr>
            <w:rStyle w:val="Hyperlink"/>
            <w:noProof/>
            <w:lang w:val="en-US"/>
          </w:rPr>
          <w:t>: Table for Storing Fee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2" w:history="1">
        <w:r w:rsidRPr="000C6CEC">
          <w:rPr>
            <w:rStyle w:val="Hyperlink"/>
            <w:noProof/>
          </w:rPr>
          <w:t>Table 14</w:t>
        </w:r>
        <w:r w:rsidRPr="000C6CEC">
          <w:rPr>
            <w:rStyle w:val="Hyperlink"/>
            <w:noProof/>
            <w:lang w:val="en-US"/>
          </w:rPr>
          <w:t>: Table for Storing Minerals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3" w:history="1">
        <w:r w:rsidRPr="000C6CEC">
          <w:rPr>
            <w:rStyle w:val="Hyperlink"/>
            <w:noProof/>
          </w:rPr>
          <w:t>Table 15</w:t>
        </w:r>
        <w:r w:rsidRPr="000C6CEC">
          <w:rPr>
            <w:rStyle w:val="Hyperlink"/>
            <w:noProof/>
            <w:lang w:val="en-US"/>
          </w:rPr>
          <w:t>: Table for Storing Licence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4" w:history="1">
        <w:r w:rsidRPr="000C6CEC">
          <w:rPr>
            <w:rStyle w:val="Hyperlink"/>
            <w:noProof/>
          </w:rPr>
          <w:t>Table 16</w:t>
        </w:r>
        <w:r w:rsidRPr="000C6CEC">
          <w:rPr>
            <w:rStyle w:val="Hyperlink"/>
            <w:noProof/>
            <w:lang w:val="en-US"/>
          </w:rPr>
          <w:t>: Table for Storing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5" w:history="1">
        <w:r w:rsidRPr="000C6CEC">
          <w:rPr>
            <w:rStyle w:val="Hyperlink"/>
            <w:noProof/>
          </w:rPr>
          <w:t>Table 17</w:t>
        </w:r>
        <w:r w:rsidRPr="000C6CEC">
          <w:rPr>
            <w:rStyle w:val="Hyperlink"/>
            <w:noProof/>
            <w:lang w:val="en-US"/>
          </w:rPr>
          <w:t>: Table for Stroing Procedure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6" w:history="1">
        <w:r w:rsidRPr="000C6CEC">
          <w:rPr>
            <w:rStyle w:val="Hyperlink"/>
            <w:noProof/>
          </w:rPr>
          <w:t>Table 18</w:t>
        </w:r>
        <w:r w:rsidRPr="000C6CEC">
          <w:rPr>
            <w:rStyle w:val="Hyperlink"/>
            <w:noProof/>
            <w:lang w:val="en-US"/>
          </w:rPr>
          <w:t>: Table for Storing Government Institution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7" w:history="1">
        <w:r w:rsidRPr="000C6CEC">
          <w:rPr>
            <w:rStyle w:val="Hyperlink"/>
            <w:noProof/>
          </w:rPr>
          <w:t>Table 19</w:t>
        </w:r>
        <w:r w:rsidRPr="000C6CEC">
          <w:rPr>
            <w:rStyle w:val="Hyperlink"/>
            <w:noProof/>
            <w:lang w:val="en-US"/>
          </w:rPr>
          <w:t>: Table for Storing Sector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8" w:history="1">
        <w:r w:rsidRPr="000C6CEC">
          <w:rPr>
            <w:rStyle w:val="Hyperlink"/>
            <w:noProof/>
          </w:rPr>
          <w:t>Table 20</w:t>
        </w:r>
        <w:r w:rsidRPr="000C6CEC">
          <w:rPr>
            <w:rStyle w:val="Hyperlink"/>
            <w:noProof/>
            <w:lang w:val="en-US"/>
          </w:rPr>
          <w:t>: Table for Storing Facility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59" w:history="1">
        <w:r w:rsidRPr="000C6CEC">
          <w:rPr>
            <w:rStyle w:val="Hyperlink"/>
            <w:noProof/>
          </w:rPr>
          <w:t>Table 21</w:t>
        </w:r>
        <w:r w:rsidRPr="000C6CEC">
          <w:rPr>
            <w:rStyle w:val="Hyperlink"/>
            <w:noProof/>
            <w:lang w:val="en-US"/>
          </w:rPr>
          <w:t>: Table for Storing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0" w:history="1">
        <w:r w:rsidRPr="000C6CEC">
          <w:rPr>
            <w:rStyle w:val="Hyperlink"/>
            <w:noProof/>
          </w:rPr>
          <w:t>Table 22</w:t>
        </w:r>
        <w:r w:rsidRPr="000C6CEC">
          <w:rPr>
            <w:rStyle w:val="Hyperlink"/>
            <w:noProof/>
            <w:lang w:val="en-US"/>
          </w:rPr>
          <w:t>: Table for Storing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1" w:history="1">
        <w:r w:rsidRPr="000C6CEC">
          <w:rPr>
            <w:rStyle w:val="Hyperlink"/>
            <w:noProof/>
          </w:rPr>
          <w:t>Table 23</w:t>
        </w:r>
        <w:r w:rsidRPr="000C6CEC">
          <w:rPr>
            <w:rStyle w:val="Hyperlink"/>
            <w:noProof/>
            <w:lang w:val="en-US"/>
          </w:rPr>
          <w:t>: Table for Storing Module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2" w:history="1">
        <w:r w:rsidRPr="000C6CEC">
          <w:rPr>
            <w:rStyle w:val="Hyperlink"/>
            <w:noProof/>
          </w:rPr>
          <w:t>Table 24</w:t>
        </w:r>
        <w:r w:rsidRPr="000C6CEC">
          <w:rPr>
            <w:rStyle w:val="Hyperlink"/>
            <w:noProof/>
            <w:lang w:val="en-US"/>
          </w:rPr>
          <w:t>: Table for Storing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3" w:history="1">
        <w:r w:rsidRPr="000C6CEC">
          <w:rPr>
            <w:rStyle w:val="Hyperlink"/>
            <w:noProof/>
          </w:rPr>
          <w:t>Table 25</w:t>
        </w:r>
        <w:r w:rsidRPr="000C6CEC">
          <w:rPr>
            <w:rStyle w:val="Hyperlink"/>
            <w:noProof/>
            <w:lang w:val="en-US"/>
          </w:rPr>
          <w:t>: Table for Storing Role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4" w:history="1">
        <w:r w:rsidRPr="000C6CEC">
          <w:rPr>
            <w:rStyle w:val="Hyperlink"/>
            <w:noProof/>
          </w:rPr>
          <w:t>Table 26</w:t>
        </w:r>
        <w:r w:rsidRPr="000C6CEC">
          <w:rPr>
            <w:rStyle w:val="Hyperlink"/>
            <w:noProof/>
            <w:lang w:val="en-US"/>
          </w:rPr>
          <w:t>: Table for Storing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5" w:history="1">
        <w:r w:rsidRPr="000C6CEC">
          <w:rPr>
            <w:rStyle w:val="Hyperlink"/>
            <w:noProof/>
          </w:rPr>
          <w:t>Table 27</w:t>
        </w:r>
        <w:r w:rsidRPr="000C6CEC">
          <w:rPr>
            <w:rStyle w:val="Hyperlink"/>
            <w:noProof/>
            <w:lang w:val="en-US"/>
          </w:rPr>
          <w:t>: Table for Storing Mailboxes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6" w:history="1">
        <w:r w:rsidRPr="000C6CEC">
          <w:rPr>
            <w:rStyle w:val="Hyperlink"/>
            <w:noProof/>
          </w:rPr>
          <w:t>Table 28</w:t>
        </w:r>
        <w:r w:rsidRPr="000C6CEC">
          <w:rPr>
            <w:rStyle w:val="Hyperlink"/>
            <w:noProof/>
            <w:lang w:val="en-US"/>
          </w:rPr>
          <w:t>: Table for Letter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7" w:history="1">
        <w:r w:rsidRPr="000C6CEC">
          <w:rPr>
            <w:rStyle w:val="Hyperlink"/>
            <w:noProof/>
          </w:rPr>
          <w:t>Table 29</w:t>
        </w:r>
        <w:r w:rsidRPr="000C6CEC">
          <w:rPr>
            <w:rStyle w:val="Hyperlink"/>
            <w:noProof/>
            <w:lang w:val="en-US"/>
          </w:rPr>
          <w:t>: Table for Storing MCS Request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8" w:history="1">
        <w:r w:rsidRPr="000C6CEC">
          <w:rPr>
            <w:rStyle w:val="Hyperlink"/>
            <w:noProof/>
          </w:rPr>
          <w:t>Table 30</w:t>
        </w:r>
        <w:r w:rsidRPr="000C6CEC">
          <w:rPr>
            <w:rStyle w:val="Hyperlink"/>
            <w:noProof/>
            <w:lang w:val="en-US"/>
          </w:rPr>
          <w:t>: Table for Storing Request Coordinates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69" w:history="1">
        <w:r w:rsidRPr="000C6CEC">
          <w:rPr>
            <w:rStyle w:val="Hyperlink"/>
            <w:noProof/>
          </w:rPr>
          <w:t>Table 31</w:t>
        </w:r>
        <w:r w:rsidRPr="000C6CEC">
          <w:rPr>
            <w:rStyle w:val="Hyperlink"/>
            <w:noProof/>
            <w:lang w:val="en-US"/>
          </w:rPr>
          <w:t>: Table for Storing Application Licence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0" w:history="1">
        <w:r w:rsidRPr="000C6CEC">
          <w:rPr>
            <w:rStyle w:val="Hyperlink"/>
            <w:noProof/>
          </w:rPr>
          <w:t>Table 32</w:t>
        </w:r>
        <w:r w:rsidRPr="000C6CEC">
          <w:rPr>
            <w:rStyle w:val="Hyperlink"/>
            <w:noProof/>
            <w:lang w:val="en-US"/>
          </w:rPr>
          <w:t>: Table for Storing Application Licence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1" w:history="1">
        <w:r w:rsidRPr="000C6CEC">
          <w:rPr>
            <w:rStyle w:val="Hyperlink"/>
            <w:noProof/>
          </w:rPr>
          <w:t>Table 33</w:t>
        </w:r>
        <w:r w:rsidRPr="000C6CEC">
          <w:rPr>
            <w:rStyle w:val="Hyperlink"/>
            <w:noProof/>
            <w:lang w:val="en-US"/>
          </w:rPr>
          <w:t>: Table for Application Partners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2" w:history="1">
        <w:r w:rsidRPr="000C6CEC">
          <w:rPr>
            <w:rStyle w:val="Hyperlink"/>
            <w:noProof/>
          </w:rPr>
          <w:t>Table 34</w:t>
        </w:r>
        <w:r w:rsidRPr="000C6CEC">
          <w:rPr>
            <w:rStyle w:val="Hyperlink"/>
            <w:noProof/>
            <w:lang w:val="en-US"/>
          </w:rPr>
          <w:t>: Table for MCS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3" w:history="1">
        <w:r w:rsidRPr="000C6CEC">
          <w:rPr>
            <w:rStyle w:val="Hyperlink"/>
            <w:noProof/>
          </w:rPr>
          <w:t>Table 35</w:t>
        </w:r>
        <w:r w:rsidRPr="000C6CEC">
          <w:rPr>
            <w:rStyle w:val="Hyperlink"/>
            <w:noProof/>
            <w:lang w:val="en-US"/>
          </w:rPr>
          <w:t>: Table for Application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4" w:history="1">
        <w:r w:rsidRPr="000C6CEC">
          <w:rPr>
            <w:rStyle w:val="Hyperlink"/>
            <w:noProof/>
          </w:rPr>
          <w:t>Table 36</w:t>
        </w:r>
        <w:r w:rsidRPr="000C6CEC">
          <w:rPr>
            <w:rStyle w:val="Hyperlink"/>
            <w:noProof/>
            <w:lang w:val="en-US"/>
          </w:rPr>
          <w:t>: Table for Mine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5" w:history="1">
        <w:r w:rsidRPr="000C6CEC">
          <w:rPr>
            <w:rStyle w:val="Hyperlink"/>
            <w:noProof/>
          </w:rPr>
          <w:t>Table 37</w:t>
        </w:r>
        <w:r w:rsidRPr="000C6CEC">
          <w:rPr>
            <w:rStyle w:val="Hyperlink"/>
            <w:noProof/>
            <w:lang w:val="en-US"/>
          </w:rPr>
          <w:t>: Table for Geological 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6" w:history="1">
        <w:r w:rsidRPr="000C6CEC">
          <w:rPr>
            <w:rStyle w:val="Hyperlink"/>
            <w:noProof/>
          </w:rPr>
          <w:t>Table 38</w:t>
        </w:r>
        <w:r w:rsidRPr="000C6CEC">
          <w:rPr>
            <w:rStyle w:val="Hyperlink"/>
            <w:noProof/>
            <w:lang w:val="en-US"/>
          </w:rPr>
          <w:t>: Table for Geological Survey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7" w:history="1">
        <w:r w:rsidRPr="000C6CEC">
          <w:rPr>
            <w:rStyle w:val="Hyperlink"/>
            <w:noProof/>
          </w:rPr>
          <w:t>Table 39</w:t>
        </w:r>
        <w:r w:rsidRPr="000C6CEC">
          <w:rPr>
            <w:rStyle w:val="Hyperlink"/>
            <w:noProof/>
            <w:lang w:val="en-US"/>
          </w:rPr>
          <w:t>: Table for Approving 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8" w:history="1">
        <w:r w:rsidRPr="000C6CEC">
          <w:rPr>
            <w:rStyle w:val="Hyperlink"/>
            <w:noProof/>
          </w:rPr>
          <w:t>Table 40</w:t>
        </w:r>
        <w:r w:rsidRPr="000C6CEC">
          <w:rPr>
            <w:rStyle w:val="Hyperlink"/>
            <w:noProof/>
            <w:lang w:val="en-US"/>
          </w:rPr>
          <w:t>: Table for Approving Authority Attachment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79" w:history="1">
        <w:r w:rsidRPr="000C6CEC">
          <w:rPr>
            <w:rStyle w:val="Hyperlink"/>
            <w:noProof/>
          </w:rPr>
          <w:t>Table 41</w:t>
        </w:r>
        <w:r w:rsidRPr="000C6CEC">
          <w:rPr>
            <w:rStyle w:val="Hyperlink"/>
            <w:noProof/>
            <w:lang w:val="en-US"/>
          </w:rPr>
          <w:t>: Table for Allotment Letter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1AD5" w:rsidRDefault="00741AD5">
      <w:pPr>
        <w:pStyle w:val="TableofFigures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90953480" w:history="1">
        <w:r w:rsidRPr="000C6CEC">
          <w:rPr>
            <w:rStyle w:val="Hyperlink"/>
            <w:noProof/>
          </w:rPr>
          <w:t>Table 42</w:t>
        </w:r>
        <w:r w:rsidRPr="000C6CEC">
          <w:rPr>
            <w:rStyle w:val="Hyperlink"/>
            <w:noProof/>
            <w:lang w:val="en-US"/>
          </w:rPr>
          <w:t>: Table for Work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_Toc390953480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12027" w:rsidRPr="00612027" w:rsidRDefault="00612027" w:rsidP="00612027">
      <w:r>
        <w:fldChar w:fldCharType="end"/>
      </w:r>
    </w:p>
    <w:bookmarkEnd w:id="0"/>
    <w:p w:rsidR="003679D4" w:rsidRDefault="003679D4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4055E1" w:rsidRDefault="004055E1">
      <w:pP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br w:type="page"/>
      </w:r>
    </w:p>
    <w:p w:rsidR="006827FC" w:rsidRDefault="006827FC" w:rsidP="006827FC">
      <w:pPr>
        <w:jc w:val="both"/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72"/>
          <w:szCs w:val="72"/>
        </w:rPr>
        <w:lastRenderedPageBreak/>
        <w:t>Review History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3"/>
      </w:tblGrid>
      <w:tr w:rsidR="006827FC" w:rsidTr="0068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27FC" w:rsidTr="00682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4DDF4" w:themeColor="accent1" w:themeTint="66"/>
              <w:left w:val="single" w:sz="4" w:space="0" w:color="A4DDF4" w:themeColor="accent1" w:themeTint="66"/>
              <w:bottom w:val="single" w:sz="4" w:space="0" w:color="A4DDF4" w:themeColor="accent1" w:themeTint="66"/>
              <w:right w:val="single" w:sz="4" w:space="0" w:color="A4DDF4" w:themeColor="accent1" w:themeTint="66"/>
            </w:tcBorders>
          </w:tcPr>
          <w:p w:rsidR="006827FC" w:rsidRDefault="00682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br w:type="page"/>
      </w:r>
    </w:p>
    <w:p w:rsidR="002F28F0" w:rsidRDefault="002F28F0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r>
        <w:lastRenderedPageBreak/>
        <w:br w:type="page"/>
      </w:r>
    </w:p>
    <w:p w:rsidR="00F01578" w:rsidRPr="00CD2C60" w:rsidRDefault="00F01578" w:rsidP="00F01578">
      <w:pPr>
        <w:pStyle w:val="Heading1"/>
      </w:pPr>
      <w:bookmarkStart w:id="2" w:name="_Toc388281100"/>
      <w:r w:rsidRPr="00CD2C60">
        <w:lastRenderedPageBreak/>
        <w:t>Setup Tables</w:t>
      </w:r>
      <w:bookmarkEnd w:id="2"/>
    </w:p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3" w:name="_Toc388281101"/>
      <w:r w:rsidRPr="00F01578">
        <w:t>Location: Country</w:t>
      </w:r>
      <w:bookmarkEnd w:id="3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4" w:name="_Toc388275287"/>
      <w:bookmarkStart w:id="5" w:name="_Toc388281121"/>
      <w:bookmarkStart w:id="6" w:name="_Toc3909534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</w:t>
      </w:r>
      <w:r>
        <w:fldChar w:fldCharType="end"/>
      </w:r>
      <w:r>
        <w:rPr>
          <w:lang w:val="en-US"/>
        </w:rPr>
        <w:t>: Table for Storing Country Names</w:t>
      </w:r>
      <w:bookmarkEnd w:id="4"/>
      <w:bookmarkEnd w:id="5"/>
      <w:bookmarkEnd w:id="6"/>
    </w:p>
    <w:tbl>
      <w:tblPr>
        <w:tblStyle w:val="GridTable1Light-Accent4"/>
        <w:tblW w:w="9569" w:type="dxa"/>
        <w:tblLook w:val="04A0" w:firstRow="1" w:lastRow="0" w:firstColumn="1" w:lastColumn="0" w:noHBand="0" w:noVBand="1"/>
      </w:tblPr>
      <w:tblGrid>
        <w:gridCol w:w="2949"/>
        <w:gridCol w:w="6620"/>
      </w:tblGrid>
      <w:tr w:rsidR="00F01578" w:rsidRPr="00AC3DE9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9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C3DE9">
              <w:rPr>
                <w:rFonts w:ascii="Calibri" w:eastAsia="Times New Roman" w:hAnsi="Calibri" w:cs="Times New Roman"/>
                <w:sz w:val="24"/>
                <w:szCs w:val="24"/>
              </w:rPr>
              <w:t>Config_Country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PK_Country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620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F01578" w:rsidRPr="00AC3DE9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620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country name</w:t>
            </w:r>
          </w:p>
        </w:tc>
      </w:tr>
    </w:tbl>
    <w:p w:rsidR="00F01578" w:rsidRDefault="00F01578" w:rsidP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7" w:name="_Toc388281102"/>
      <w:r>
        <w:t>Location: State / Province</w:t>
      </w:r>
      <w:bookmarkEnd w:id="7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8" w:name="_Toc388275288"/>
      <w:bookmarkStart w:id="9" w:name="_Toc388281122"/>
      <w:bookmarkStart w:id="10" w:name="_Toc39095344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</w:t>
      </w:r>
      <w:r>
        <w:fldChar w:fldCharType="end"/>
      </w:r>
      <w:r>
        <w:rPr>
          <w:lang w:val="en-US"/>
        </w:rPr>
        <w:t>: Table for Stroing State / Province Names</w:t>
      </w:r>
      <w:bookmarkEnd w:id="8"/>
      <w:bookmarkEnd w:id="9"/>
      <w:bookmarkEnd w:id="10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State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121" w:type="dxa"/>
            <w:noWrap/>
            <w:vAlign w:val="center"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Default selected State name</w:t>
            </w:r>
          </w:p>
        </w:tc>
      </w:tr>
    </w:tbl>
    <w:p w:rsidR="00F01578" w:rsidRDefault="00F01578"/>
    <w:p w:rsidR="00F01578" w:rsidRDefault="00F01578" w:rsidP="00170B57">
      <w:pPr>
        <w:pStyle w:val="Heading2"/>
        <w:numPr>
          <w:ilvl w:val="1"/>
          <w:numId w:val="41"/>
        </w:numPr>
        <w:ind w:left="990" w:hanging="630"/>
      </w:pPr>
      <w:bookmarkStart w:id="11" w:name="_Toc388281103"/>
      <w:r>
        <w:t>Lacation: Division</w:t>
      </w:r>
      <w:bookmarkEnd w:id="11"/>
    </w:p>
    <w:p w:rsidR="00F01578" w:rsidRDefault="00F01578" w:rsidP="00F01578">
      <w:pPr>
        <w:pStyle w:val="Caption"/>
        <w:keepNext/>
        <w:spacing w:before="240" w:after="0"/>
        <w:jc w:val="center"/>
      </w:pPr>
      <w:bookmarkStart w:id="12" w:name="_Toc388275289"/>
      <w:bookmarkStart w:id="13" w:name="_Toc388281123"/>
      <w:bookmarkStart w:id="14" w:name="_Toc3909534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</w:t>
      </w:r>
      <w:r>
        <w:fldChar w:fldCharType="end"/>
      </w:r>
      <w:r>
        <w:rPr>
          <w:lang w:val="en-US"/>
        </w:rPr>
        <w:t>: Table for Storing Devision Names</w:t>
      </w:r>
      <w:bookmarkEnd w:id="12"/>
      <w:bookmarkEnd w:id="13"/>
      <w:bookmarkEnd w:id="14"/>
    </w:p>
    <w:tbl>
      <w:tblPr>
        <w:tblStyle w:val="GridTable1Light-Accent4"/>
        <w:tblW w:w="9541" w:type="dxa"/>
        <w:tblLook w:val="04A0" w:firstRow="1" w:lastRow="0" w:firstColumn="1" w:lastColumn="0" w:noHBand="0" w:noVBand="1"/>
      </w:tblPr>
      <w:tblGrid>
        <w:gridCol w:w="3420"/>
        <w:gridCol w:w="6121"/>
      </w:tblGrid>
      <w:tr w:rsidR="00F01578" w:rsidRPr="00856320" w:rsidTr="00F01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noWrap/>
            <w:vAlign w:val="center"/>
            <w:hideMark/>
          </w:tcPr>
          <w:p w:rsidR="00F01578" w:rsidRPr="00F01578" w:rsidRDefault="00F01578" w:rsidP="00F0157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Config_Division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PK_Division</w:t>
            </w:r>
          </w:p>
        </w:tc>
      </w:tr>
      <w:tr w:rsidR="00F01578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F01578" w:rsidRPr="00F01578" w:rsidRDefault="00F01578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Province_Id</w:t>
            </w:r>
          </w:p>
        </w:tc>
        <w:tc>
          <w:tcPr>
            <w:tcW w:w="6121" w:type="dxa"/>
            <w:noWrap/>
            <w:vAlign w:val="center"/>
            <w:hideMark/>
          </w:tcPr>
          <w:p w:rsidR="00F01578" w:rsidRPr="00F01578" w:rsidRDefault="00F01578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FK_Province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21" w:type="dxa"/>
            <w:noWrap/>
            <w:vAlign w:val="center"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Name of Division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687D3F" w:rsidRPr="00856320" w:rsidTr="00F0157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vAlign w:val="center"/>
            <w:hideMark/>
          </w:tcPr>
          <w:p w:rsidR="00687D3F" w:rsidRPr="00F01578" w:rsidRDefault="00687D3F" w:rsidP="00F0157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21" w:type="dxa"/>
            <w:noWrap/>
            <w:vAlign w:val="center"/>
            <w:hideMark/>
          </w:tcPr>
          <w:p w:rsidR="00687D3F" w:rsidRPr="00F01578" w:rsidRDefault="00687D3F" w:rsidP="00F0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01578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F01578"/>
    <w:p w:rsidR="00EF08E2" w:rsidRDefault="00EF08E2"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15" w:name="_Toc388281104"/>
      <w:r>
        <w:lastRenderedPageBreak/>
        <w:t>Lacation: District</w:t>
      </w:r>
      <w:bookmarkEnd w:id="15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16" w:name="_Toc388275290"/>
      <w:bookmarkStart w:id="17" w:name="_Toc388281124"/>
      <w:bookmarkStart w:id="18" w:name="_Toc39095344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</w:t>
      </w:r>
      <w:r>
        <w:fldChar w:fldCharType="end"/>
      </w:r>
      <w:r>
        <w:rPr>
          <w:lang w:val="en-US"/>
        </w:rPr>
        <w:t>: Table for Storing District Names</w:t>
      </w:r>
      <w:bookmarkEnd w:id="16"/>
      <w:bookmarkEnd w:id="17"/>
      <w:bookmarkEnd w:id="18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Config_Di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FK_Division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687D3F" w:rsidRDefault="00687D3F" w:rsidP="00687D3F">
      <w:pPr>
        <w:pStyle w:val="Heading2"/>
        <w:spacing w:before="0"/>
        <w:ind w:left="360"/>
      </w:pPr>
      <w:bookmarkStart w:id="19" w:name="_Toc388281105"/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r>
        <w:t>Location: Tehsil</w:t>
      </w:r>
      <w:bookmarkEnd w:id="19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0" w:name="_Toc388275291"/>
      <w:bookmarkStart w:id="21" w:name="_Toc388281125"/>
      <w:bookmarkStart w:id="22" w:name="_Toc3909534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5</w:t>
      </w:r>
      <w:r>
        <w:fldChar w:fldCharType="end"/>
      </w:r>
      <w:r>
        <w:rPr>
          <w:lang w:val="en-US"/>
        </w:rPr>
        <w:t>: Table for Storing Tehsil Names</w:t>
      </w:r>
      <w:bookmarkEnd w:id="20"/>
      <w:bookmarkEnd w:id="21"/>
      <w:bookmarkEnd w:id="22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Females</w:t>
            </w:r>
          </w:p>
        </w:tc>
        <w:tc>
          <w:tcPr>
            <w:tcW w:w="6049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No. of female beneficiary in the population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687D3F" w:rsidRDefault="00687D3F" w:rsidP="00687D3F">
      <w:pPr>
        <w:pStyle w:val="Heading2"/>
        <w:spacing w:before="0"/>
        <w:ind w:left="360"/>
      </w:pPr>
      <w:bookmarkStart w:id="23" w:name="_Toc388281106"/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r>
        <w:t>Location: Union-Council</w:t>
      </w:r>
      <w:bookmarkEnd w:id="23"/>
    </w:p>
    <w:p w:rsidR="00EF08E2" w:rsidRDefault="00EF08E2" w:rsidP="00EF08E2">
      <w:pPr>
        <w:pStyle w:val="Caption"/>
        <w:keepNext/>
        <w:spacing w:before="240" w:after="0"/>
        <w:jc w:val="center"/>
      </w:pPr>
      <w:bookmarkStart w:id="24" w:name="_Toc388275292"/>
      <w:bookmarkStart w:id="25" w:name="_Toc388281126"/>
      <w:bookmarkStart w:id="26" w:name="_Toc3909534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6</w:t>
      </w:r>
      <w:r>
        <w:fldChar w:fldCharType="end"/>
      </w:r>
      <w:r>
        <w:rPr>
          <w:lang w:val="en-US"/>
        </w:rPr>
        <w:t>: Table for Storing Union-Council Names</w:t>
      </w:r>
      <w:bookmarkEnd w:id="24"/>
      <w:bookmarkEnd w:id="25"/>
      <w:bookmarkEnd w:id="26"/>
    </w:p>
    <w:tbl>
      <w:tblPr>
        <w:tblStyle w:val="GridTable1Light-Accent4"/>
        <w:tblW w:w="9429" w:type="dxa"/>
        <w:tblLook w:val="04A0" w:firstRow="1" w:lastRow="0" w:firstColumn="1" w:lastColumn="0" w:noHBand="0" w:noVBand="1"/>
      </w:tblPr>
      <w:tblGrid>
        <w:gridCol w:w="3380"/>
        <w:gridCol w:w="6049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9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U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nion</w:t>
            </w:r>
            <w:r w:rsidR="00EF08E2">
              <w:rPr>
                <w:rFonts w:ascii="Calibri" w:eastAsia="Times New Roman" w:hAnsi="Calibri" w:cs="Times New Roman"/>
                <w:sz w:val="24"/>
                <w:szCs w:val="24"/>
              </w:rPr>
              <w:t>-C</w:t>
            </w: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ouncil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Unioncouncil_Id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 unioncouncil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Tehsil_Id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FK_Tehsil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049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A96EEB" w:rsidRDefault="00A96EEB" w:rsidP="00170B57">
      <w:pPr>
        <w:spacing w:after="0"/>
      </w:pPr>
      <w:r>
        <w:br w:type="page"/>
      </w:r>
    </w:p>
    <w:p w:rsidR="00EF08E2" w:rsidRDefault="00EF08E2" w:rsidP="00170B57">
      <w:pPr>
        <w:pStyle w:val="Heading2"/>
        <w:numPr>
          <w:ilvl w:val="1"/>
          <w:numId w:val="41"/>
        </w:numPr>
        <w:ind w:left="990" w:hanging="630"/>
      </w:pPr>
      <w:bookmarkStart w:id="27" w:name="_Toc388281107"/>
      <w:r>
        <w:lastRenderedPageBreak/>
        <w:t>Location: City</w:t>
      </w:r>
      <w:bookmarkEnd w:id="27"/>
    </w:p>
    <w:p w:rsidR="00EF08E2" w:rsidRDefault="00EF08E2" w:rsidP="00170B57">
      <w:pPr>
        <w:pStyle w:val="Caption"/>
        <w:keepNext/>
        <w:spacing w:after="0"/>
        <w:jc w:val="center"/>
      </w:pPr>
      <w:bookmarkStart w:id="28" w:name="_Toc388275293"/>
      <w:bookmarkStart w:id="29" w:name="_Toc388281127"/>
      <w:bookmarkStart w:id="30" w:name="_Toc3909534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7</w:t>
      </w:r>
      <w:r>
        <w:fldChar w:fldCharType="end"/>
      </w:r>
      <w:r>
        <w:rPr>
          <w:lang w:val="en-US"/>
        </w:rPr>
        <w:t>: Table for Storing City Names</w:t>
      </w:r>
      <w:bookmarkEnd w:id="28"/>
      <w:bookmarkEnd w:id="29"/>
      <w:bookmarkEnd w:id="30"/>
    </w:p>
    <w:tbl>
      <w:tblPr>
        <w:tblStyle w:val="GridTable1Light-Accent4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EF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EF08E2" w:rsidRDefault="00F01578" w:rsidP="00EF08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Config_City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PK_City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District_Id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FK_District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EF08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01578" w:rsidRPr="00EF08E2" w:rsidRDefault="00F01578" w:rsidP="00EF08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</w:tcPr>
          <w:p w:rsidR="00F01578" w:rsidRPr="00EF08E2" w:rsidRDefault="00F01578" w:rsidP="00EF0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08E2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170B57">
      <w:pPr>
        <w:spacing w:after="0"/>
      </w:pPr>
    </w:p>
    <w:p w:rsidR="00687D3F" w:rsidRDefault="00687D3F" w:rsidP="00170B57">
      <w:pPr>
        <w:pStyle w:val="Heading2"/>
        <w:numPr>
          <w:ilvl w:val="1"/>
          <w:numId w:val="41"/>
        </w:numPr>
        <w:ind w:left="990" w:hanging="630"/>
      </w:pPr>
      <w:bookmarkStart w:id="31" w:name="_Toc388281108"/>
      <w:r>
        <w:t>Location</w:t>
      </w:r>
    </w:p>
    <w:p w:rsidR="00562335" w:rsidRDefault="00562335" w:rsidP="00562335">
      <w:pPr>
        <w:pStyle w:val="Caption"/>
        <w:keepNext/>
        <w:spacing w:after="0"/>
        <w:jc w:val="center"/>
      </w:pPr>
      <w:bookmarkStart w:id="32" w:name="_Toc3909534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8</w:t>
      </w:r>
      <w:r>
        <w:fldChar w:fldCharType="end"/>
      </w:r>
      <w:r>
        <w:rPr>
          <w:lang w:val="en-US"/>
        </w:rPr>
        <w:t>: Table for Location</w:t>
      </w:r>
      <w:bookmarkEnd w:id="32"/>
    </w:p>
    <w:tbl>
      <w:tblPr>
        <w:tblStyle w:val="GridTable1Light-Accent3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687D3F" w:rsidRPr="00856320" w:rsidTr="0068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687D3F" w:rsidRPr="00A96EEB" w:rsidRDefault="00687D3F" w:rsidP="00687D3F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Location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169E1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F169E1" w:rsidRPr="00A96EEB" w:rsidRDefault="00F169E1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6133" w:type="dxa"/>
            <w:noWrap/>
            <w:vAlign w:val="center"/>
          </w:tcPr>
          <w:p w:rsidR="00F169E1" w:rsidRPr="00A96EEB" w:rsidRDefault="00F169E1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Location</w:t>
            </w:r>
            <w:r w:rsidR="00687D3F" w:rsidRPr="00A96EEB">
              <w:rPr>
                <w:rFonts w:ascii="Calibri" w:eastAsia="Times New Roman" w:hAnsi="Calibri" w:cs="Times New Roman"/>
                <w:sz w:val="24"/>
                <w:szCs w:val="24"/>
              </w:rPr>
              <w:t>_Id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114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Config_Location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 xml:space="preserve"> of the Setup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Short</w:t>
            </w:r>
            <w:r w:rsidR="00687D3F" w:rsidRPr="00A96EEB">
              <w:rPr>
                <w:rFonts w:ascii="Calibri" w:eastAsia="Times New Roman" w:hAnsi="Calibri" w:cs="Times New Roman"/>
                <w:sz w:val="24"/>
                <w:szCs w:val="24"/>
              </w:rPr>
              <w:t>_Name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1145A8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687D3F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687D3F" w:rsidRPr="00A96EEB" w:rsidRDefault="00687D3F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  <w:hideMark/>
          </w:tcPr>
          <w:p w:rsidR="00687D3F" w:rsidRPr="00A96EEB" w:rsidRDefault="00687D3F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  <w:tr w:rsidR="001145A8" w:rsidRPr="00856320" w:rsidTr="0068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</w:tcPr>
          <w:p w:rsidR="001145A8" w:rsidRPr="00A96EEB" w:rsidRDefault="001145A8" w:rsidP="00687D3F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Code_Id</w:t>
            </w:r>
          </w:p>
        </w:tc>
        <w:tc>
          <w:tcPr>
            <w:tcW w:w="6133" w:type="dxa"/>
            <w:noWrap/>
            <w:vAlign w:val="center"/>
          </w:tcPr>
          <w:p w:rsidR="001145A8" w:rsidRPr="00A96EEB" w:rsidRDefault="001145A8" w:rsidP="0068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FK_CodeDetail e.g. Plane, Hilly, Desert, etc.</w:t>
            </w:r>
          </w:p>
        </w:tc>
      </w:tr>
    </w:tbl>
    <w:p w:rsidR="00687D3F" w:rsidRPr="00687D3F" w:rsidRDefault="00687D3F" w:rsidP="001145A8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r>
        <w:t>Code Master</w:t>
      </w:r>
      <w:bookmarkEnd w:id="31"/>
    </w:p>
    <w:p w:rsidR="00170B57" w:rsidRDefault="00170B57" w:rsidP="00170B57">
      <w:pPr>
        <w:pStyle w:val="Caption"/>
        <w:keepNext/>
        <w:spacing w:after="0"/>
        <w:jc w:val="center"/>
      </w:pPr>
      <w:bookmarkStart w:id="33" w:name="_Toc388275294"/>
      <w:bookmarkStart w:id="34" w:name="_Toc388281128"/>
      <w:bookmarkStart w:id="35" w:name="_Toc3909534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9</w:t>
      </w:r>
      <w:r>
        <w:fldChar w:fldCharType="end"/>
      </w:r>
      <w:r>
        <w:rPr>
          <w:lang w:val="en-US"/>
        </w:rPr>
        <w:t>: Table for Stroing Code Master</w:t>
      </w:r>
      <w:bookmarkEnd w:id="33"/>
      <w:bookmarkEnd w:id="34"/>
      <w:bookmarkEnd w:id="35"/>
    </w:p>
    <w:tbl>
      <w:tblPr>
        <w:tblStyle w:val="GridTable1Light-Accent3"/>
        <w:tblW w:w="9513" w:type="dxa"/>
        <w:tblLook w:val="04A0" w:firstRow="1" w:lastRow="0" w:firstColumn="1" w:lastColumn="0" w:noHBand="0" w:noVBand="1"/>
      </w:tblPr>
      <w:tblGrid>
        <w:gridCol w:w="3380"/>
        <w:gridCol w:w="6133"/>
      </w:tblGrid>
      <w:tr w:rsidR="00F01578" w:rsidRPr="00856320" w:rsidTr="00A9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3" w:type="dxa"/>
            <w:gridSpan w:val="2"/>
            <w:noWrap/>
            <w:vAlign w:val="center"/>
            <w:hideMark/>
          </w:tcPr>
          <w:p w:rsidR="00F01578" w:rsidRPr="00A96EEB" w:rsidRDefault="00F01578" w:rsidP="00A96EEB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Config_CodeMaster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PK_CodeMster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Category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 want to see the name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IsLocked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System use to lock specific category</w:t>
            </w:r>
          </w:p>
        </w:tc>
      </w:tr>
      <w:tr w:rsidR="00F01578" w:rsidRPr="00856320" w:rsidTr="00A96E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noWrap/>
            <w:vAlign w:val="center"/>
            <w:hideMark/>
          </w:tcPr>
          <w:p w:rsidR="00F01578" w:rsidRPr="00A96EEB" w:rsidRDefault="00F01578" w:rsidP="00A96EE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33" w:type="dxa"/>
            <w:noWrap/>
            <w:vAlign w:val="center"/>
            <w:hideMark/>
          </w:tcPr>
          <w:p w:rsidR="00F01578" w:rsidRPr="00A96EEB" w:rsidRDefault="00F01578" w:rsidP="00A9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IsActive/Enabled/Disabled</w:t>
            </w:r>
          </w:p>
        </w:tc>
      </w:tr>
    </w:tbl>
    <w:p w:rsidR="00EF08E2" w:rsidRDefault="00EF08E2" w:rsidP="00170B57">
      <w:pPr>
        <w:spacing w:after="0"/>
      </w:pPr>
    </w:p>
    <w:p w:rsid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36" w:name="_Toc388281109"/>
      <w:r>
        <w:t>Code Detail</w:t>
      </w:r>
      <w:bookmarkEnd w:id="36"/>
    </w:p>
    <w:p w:rsidR="00170B57" w:rsidRDefault="00170B57" w:rsidP="00170B57">
      <w:pPr>
        <w:pStyle w:val="Caption"/>
        <w:keepNext/>
        <w:spacing w:after="0"/>
        <w:jc w:val="center"/>
      </w:pPr>
      <w:bookmarkStart w:id="37" w:name="_Toc388275295"/>
      <w:bookmarkStart w:id="38" w:name="_Toc388281129"/>
      <w:bookmarkStart w:id="39" w:name="_Toc3909534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10</w:t>
      </w:r>
      <w:r>
        <w:fldChar w:fldCharType="end"/>
      </w:r>
      <w:r>
        <w:rPr>
          <w:lang w:val="en-US"/>
        </w:rPr>
        <w:t>: Table for Stroing Code Detail</w:t>
      </w:r>
      <w:bookmarkEnd w:id="37"/>
      <w:bookmarkEnd w:id="38"/>
      <w:bookmarkEnd w:id="39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CM_Id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FK_CodeMaster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Display_Name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 want to see the name for labe;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Psudo name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SequenceNo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 setting priority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Setting the default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IsActive/Enabaled/Disabaled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 for the code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Range_From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starts from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Range_To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valid code should ends 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Color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Code have specific color</w:t>
            </w:r>
          </w:p>
        </w:tc>
      </w:tr>
    </w:tbl>
    <w:p w:rsidR="001145A8" w:rsidRDefault="001145A8" w:rsidP="001145A8">
      <w:pPr>
        <w:pStyle w:val="Heading2"/>
        <w:spacing w:before="0" w:after="0"/>
      </w:pPr>
      <w:bookmarkStart w:id="40" w:name="_Toc388281110"/>
    </w:p>
    <w:p w:rsidR="00EF08E2" w:rsidRDefault="00170B57" w:rsidP="00170B57">
      <w:pPr>
        <w:pStyle w:val="Heading2"/>
        <w:numPr>
          <w:ilvl w:val="1"/>
          <w:numId w:val="41"/>
        </w:numPr>
        <w:ind w:left="990" w:hanging="630"/>
      </w:pPr>
      <w:r>
        <w:t>ID Format for Naming Convension</w:t>
      </w:r>
      <w:bookmarkEnd w:id="40"/>
    </w:p>
    <w:p w:rsidR="00170B57" w:rsidRDefault="00170B57" w:rsidP="00170B57">
      <w:pPr>
        <w:pStyle w:val="Caption"/>
        <w:keepNext/>
        <w:spacing w:before="240" w:after="0"/>
        <w:jc w:val="center"/>
      </w:pPr>
      <w:bookmarkStart w:id="41" w:name="_Toc388275296"/>
      <w:bookmarkStart w:id="42" w:name="_Toc388281130"/>
      <w:bookmarkStart w:id="43" w:name="_Toc3909534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11</w:t>
      </w:r>
      <w:r>
        <w:fldChar w:fldCharType="end"/>
      </w:r>
      <w:r>
        <w:rPr>
          <w:lang w:val="en-US"/>
        </w:rPr>
        <w:t>: Table for Storing Naming Convension</w:t>
      </w:r>
      <w:bookmarkEnd w:id="41"/>
      <w:bookmarkEnd w:id="42"/>
      <w:bookmarkEnd w:id="43"/>
    </w:p>
    <w:tbl>
      <w:tblPr>
        <w:tblStyle w:val="GridTable1Light-Accent4"/>
        <w:tblW w:w="9302" w:type="dxa"/>
        <w:tblLook w:val="04A0" w:firstRow="1" w:lastRow="0" w:firstColumn="1" w:lastColumn="0" w:noHBand="0" w:noVBand="1"/>
      </w:tblPr>
      <w:tblGrid>
        <w:gridCol w:w="3126"/>
        <w:gridCol w:w="6176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2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56320">
              <w:rPr>
                <w:rFonts w:ascii="Calibri" w:eastAsia="Times New Roman" w:hAnsi="Calibri" w:cs="Times New Roman"/>
                <w:sz w:val="24"/>
                <w:szCs w:val="24"/>
              </w:rPr>
              <w:t>Config_IdFormat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IdF_Id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PK_IdFormat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ID format is to be defined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Suffix User wants for the ID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6176" w:type="dxa"/>
            <w:noWrap/>
            <w:vAlign w:val="center"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Current Value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"Yes" or "No", to make the ID Dynamic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Range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be generating in the range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Starts</w:t>
            </w:r>
          </w:p>
        </w:tc>
        <w:tc>
          <w:tcPr>
            <w:tcW w:w="6176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IDs should start from</w:t>
            </w:r>
          </w:p>
        </w:tc>
      </w:tr>
    </w:tbl>
    <w:p w:rsidR="00170B57" w:rsidRDefault="00170B57" w:rsidP="00170B57">
      <w:pPr>
        <w:spacing w:after="0"/>
      </w:pPr>
    </w:p>
    <w:p w:rsidR="00170B57" w:rsidRPr="00170B57" w:rsidRDefault="00170B57" w:rsidP="00170B57">
      <w:pPr>
        <w:pStyle w:val="Heading2"/>
        <w:numPr>
          <w:ilvl w:val="1"/>
          <w:numId w:val="41"/>
        </w:numPr>
        <w:ind w:left="990" w:hanging="630"/>
      </w:pPr>
      <w:bookmarkStart w:id="44" w:name="_Toc388281111"/>
      <w:r>
        <w:t>Attachments</w:t>
      </w:r>
      <w:bookmarkEnd w:id="44"/>
    </w:p>
    <w:p w:rsidR="00170B57" w:rsidRDefault="00170B57" w:rsidP="00170B57">
      <w:pPr>
        <w:pStyle w:val="Caption"/>
        <w:keepNext/>
        <w:spacing w:after="0"/>
        <w:jc w:val="center"/>
      </w:pPr>
      <w:bookmarkStart w:id="45" w:name="_Toc388275297"/>
      <w:bookmarkStart w:id="46" w:name="_Toc388281131"/>
      <w:bookmarkStart w:id="47" w:name="_Toc3909534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12</w:t>
      </w:r>
      <w:r>
        <w:fldChar w:fldCharType="end"/>
      </w:r>
      <w:r>
        <w:rPr>
          <w:lang w:val="en-US"/>
        </w:rPr>
        <w:t>: Table for Stroing Attachments</w:t>
      </w:r>
      <w:bookmarkEnd w:id="45"/>
      <w:bookmarkEnd w:id="46"/>
      <w:bookmarkEnd w:id="47"/>
    </w:p>
    <w:tbl>
      <w:tblPr>
        <w:tblStyle w:val="GridTable1Light-Accent4"/>
        <w:tblpPr w:leftFromText="180" w:rightFromText="180" w:vertAnchor="text" w:tblpY="1"/>
        <w:tblW w:w="10019" w:type="dxa"/>
        <w:tblLook w:val="04A0" w:firstRow="1" w:lastRow="0" w:firstColumn="1" w:lastColumn="0" w:noHBand="0" w:noVBand="1"/>
      </w:tblPr>
      <w:tblGrid>
        <w:gridCol w:w="3132"/>
        <w:gridCol w:w="6887"/>
      </w:tblGrid>
      <w:tr w:rsidR="00F01578" w:rsidRPr="00856320" w:rsidTr="0017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9" w:type="dxa"/>
            <w:gridSpan w:val="2"/>
            <w:noWrap/>
            <w:vAlign w:val="center"/>
            <w:hideMark/>
          </w:tcPr>
          <w:p w:rsidR="00F01578" w:rsidRPr="00A96EEB" w:rsidRDefault="00F01578" w:rsidP="00170B5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Dir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ectory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 for the attachment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 in case of video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</w:tr>
      <w:tr w:rsidR="00F01578" w:rsidRPr="00856320" w:rsidTr="00170B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noWrap/>
            <w:vAlign w:val="center"/>
            <w:hideMark/>
          </w:tcPr>
          <w:p w:rsidR="00F01578" w:rsidRPr="00A96EEB" w:rsidRDefault="00F01578" w:rsidP="00170B5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6887" w:type="dxa"/>
            <w:noWrap/>
            <w:vAlign w:val="center"/>
            <w:hideMark/>
          </w:tcPr>
          <w:p w:rsidR="00F01578" w:rsidRPr="00A96EEB" w:rsidRDefault="00F01578" w:rsidP="0017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</w:tr>
    </w:tbl>
    <w:p w:rsidR="00B321E2" w:rsidRDefault="00B321E2" w:rsidP="00B321E2">
      <w:pPr>
        <w:spacing w:after="0"/>
      </w:pPr>
    </w:p>
    <w:p w:rsidR="00612027" w:rsidRDefault="00612027" w:rsidP="00612027">
      <w:pPr>
        <w:pStyle w:val="Heading2"/>
        <w:numPr>
          <w:ilvl w:val="1"/>
          <w:numId w:val="41"/>
        </w:numPr>
        <w:ind w:left="990" w:hanging="630"/>
      </w:pPr>
      <w:bookmarkStart w:id="48" w:name="_Toc388281114"/>
      <w:r>
        <w:lastRenderedPageBreak/>
        <w:t>Fee Definition</w:t>
      </w:r>
      <w:bookmarkEnd w:id="48"/>
    </w:p>
    <w:p w:rsidR="00612027" w:rsidRDefault="00612027" w:rsidP="00612027">
      <w:pPr>
        <w:pStyle w:val="Caption"/>
        <w:keepNext/>
        <w:spacing w:after="0"/>
        <w:jc w:val="center"/>
      </w:pPr>
    </w:p>
    <w:p w:rsidR="007A28C6" w:rsidRDefault="007A28C6" w:rsidP="007A28C6">
      <w:pPr>
        <w:pStyle w:val="Caption"/>
        <w:keepNext/>
        <w:spacing w:after="0"/>
        <w:jc w:val="center"/>
      </w:pPr>
      <w:bookmarkStart w:id="49" w:name="_Toc3909534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13</w:t>
      </w:r>
      <w:r>
        <w:fldChar w:fldCharType="end"/>
      </w:r>
      <w:r>
        <w:rPr>
          <w:lang w:val="en-US"/>
        </w:rPr>
        <w:t>: Table for Storing Fee Definition</w:t>
      </w:r>
      <w:bookmarkEnd w:id="49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612027" w:rsidRPr="003D3757" w:rsidTr="004B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612027" w:rsidRPr="00A96EEB" w:rsidRDefault="00612027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Config_Fee_Definition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PK_Fee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Fee_Category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 Title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Fee_Amount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Amount of Fee</w:t>
            </w:r>
          </w:p>
        </w:tc>
      </w:tr>
      <w:tr w:rsidR="00612027" w:rsidRPr="003D3757" w:rsidTr="004B70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612027" w:rsidRPr="00A96EEB" w:rsidRDefault="00612027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258" w:type="dxa"/>
            <w:noWrap/>
            <w:vAlign w:val="center"/>
            <w:hideMark/>
          </w:tcPr>
          <w:p w:rsidR="00612027" w:rsidRPr="00A96EEB" w:rsidRDefault="00612027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1145A8" w:rsidRDefault="001145A8" w:rsidP="001145A8">
      <w:pPr>
        <w:pStyle w:val="Heading2"/>
        <w:spacing w:before="0" w:after="0"/>
      </w:pPr>
      <w:bookmarkStart w:id="50" w:name="_Toc388281112"/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r>
        <w:t>Minerals</w:t>
      </w:r>
      <w:bookmarkEnd w:id="50"/>
    </w:p>
    <w:p w:rsidR="00BD1E69" w:rsidRDefault="00BD1E69" w:rsidP="00BD1E69">
      <w:pPr>
        <w:pStyle w:val="Caption"/>
        <w:keepNext/>
        <w:spacing w:after="0"/>
        <w:jc w:val="center"/>
      </w:pPr>
      <w:bookmarkStart w:id="51" w:name="_Toc3909534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14</w:t>
      </w:r>
      <w:r>
        <w:fldChar w:fldCharType="end"/>
      </w:r>
      <w:r w:rsidRPr="00DC651C">
        <w:rPr>
          <w:lang w:val="en-US"/>
        </w:rPr>
        <w:t>: Table for Storing Minerals</w:t>
      </w:r>
      <w:bookmarkEnd w:id="51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B32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B321E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Config_Minerals</w:t>
            </w:r>
            <w:r w:rsidR="001145A8">
              <w:rPr>
                <w:rFonts w:ascii="Calibri" w:eastAsia="Times New Roman" w:hAnsi="Calibri" w:cs="Times New Roman"/>
                <w:sz w:val="24"/>
                <w:szCs w:val="24"/>
              </w:rPr>
              <w:t>_Definition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PK_Minerals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Mineral_No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Read from IdsFormat table last updated.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the mineral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Chemical Formula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Chemical Formula etc.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Mineral_Category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Major /Minor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Metallifferous/ Under Ground/Querry</w:t>
            </w:r>
          </w:p>
        </w:tc>
      </w:tr>
      <w:tr w:rsidR="004312E0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4312E0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Rock Category</w:t>
            </w:r>
          </w:p>
        </w:tc>
        <w:tc>
          <w:tcPr>
            <w:tcW w:w="7258" w:type="dxa"/>
            <w:noWrap/>
            <w:vAlign w:val="center"/>
          </w:tcPr>
          <w:p w:rsidR="004312E0" w:rsidRPr="00A96EEB" w:rsidRDefault="004312E0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312E0">
              <w:rPr>
                <w:rFonts w:ascii="Calibri" w:eastAsia="Times New Roman" w:hAnsi="Calibri" w:cs="Times New Roman"/>
                <w:sz w:val="24"/>
                <w:szCs w:val="24"/>
              </w:rPr>
              <w:t>FK_CodeDetail, sedimentary, igneous, metmorphic</w:t>
            </w:r>
          </w:p>
        </w:tc>
      </w:tr>
      <w:tr w:rsidR="004312E0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4312E0" w:rsidRPr="00A96EEB" w:rsidRDefault="004312E0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Rock Type</w:t>
            </w:r>
          </w:p>
        </w:tc>
        <w:tc>
          <w:tcPr>
            <w:tcW w:w="7258" w:type="dxa"/>
            <w:noWrap/>
            <w:vAlign w:val="center"/>
          </w:tcPr>
          <w:p w:rsidR="004312E0" w:rsidRPr="00A96EEB" w:rsidRDefault="004312E0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312E0">
              <w:rPr>
                <w:rFonts w:ascii="Calibri" w:eastAsia="Times New Roman" w:hAnsi="Calibri" w:cs="Times New Roman"/>
                <w:sz w:val="24"/>
                <w:szCs w:val="24"/>
              </w:rPr>
              <w:t>FK_CodeDetail, Granite, Gniess, sandstone etc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Mineral_Unit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km, acre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Image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Picture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Group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Preciouse /Metal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 details if any</w:t>
            </w:r>
          </w:p>
        </w:tc>
      </w:tr>
      <w:tr w:rsidR="00F01578" w:rsidRPr="003D3757" w:rsidTr="00B321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B321E2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B32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2" w:name="_Toc388281113"/>
      <w:r>
        <w:t>Licence Definition</w:t>
      </w:r>
      <w:bookmarkEnd w:id="52"/>
    </w:p>
    <w:p w:rsidR="00BD1E69" w:rsidRDefault="00BD1E69" w:rsidP="00BD1E69">
      <w:pPr>
        <w:pStyle w:val="Caption"/>
        <w:keepNext/>
        <w:spacing w:after="0"/>
        <w:jc w:val="center"/>
      </w:pPr>
      <w:bookmarkStart w:id="53" w:name="_Toc3909534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15</w:t>
      </w:r>
      <w:r>
        <w:fldChar w:fldCharType="end"/>
      </w:r>
      <w:r w:rsidRPr="00C5327B">
        <w:rPr>
          <w:lang w:val="en-US"/>
        </w:rPr>
        <w:t>: Table for Storing Licence Definition</w:t>
      </w:r>
      <w:bookmarkEnd w:id="53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Config_License_Definition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License_Type_ID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PK_License_Defination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eg. Prospect License etc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details if any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PL EL, RL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License_Category_ID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FK_CodeDetail, e.g   Small Scale or Large Scale 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License_Type_ID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Lease or License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Renewal_Years_ID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Year 1,Year 2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Duration_Id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FK_CodeDetail, e.g  Year 1,Year 2 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Maximum_Renewal_Id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FK_CodeDetail, e.g  Code 1, 2,3 Times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 Definition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IsTransferable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 /False</w:t>
            </w:r>
          </w:p>
        </w:tc>
      </w:tr>
      <w:tr w:rsidR="001145A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1145A8" w:rsidRPr="00A96EEB" w:rsidRDefault="001145A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isExtendable</w:t>
            </w:r>
          </w:p>
        </w:tc>
        <w:tc>
          <w:tcPr>
            <w:tcW w:w="7258" w:type="dxa"/>
            <w:noWrap/>
            <w:vAlign w:val="center"/>
          </w:tcPr>
          <w:p w:rsidR="001145A8" w:rsidRPr="00A96EEB" w:rsidRDefault="001145A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True/False</w:t>
            </w:r>
          </w:p>
        </w:tc>
      </w:tr>
      <w:tr w:rsidR="001145A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1145A8" w:rsidRPr="00A96EEB" w:rsidRDefault="001145A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Process_Duration</w:t>
            </w:r>
          </w:p>
        </w:tc>
        <w:tc>
          <w:tcPr>
            <w:tcW w:w="7258" w:type="dxa"/>
            <w:noWrap/>
            <w:vAlign w:val="center"/>
          </w:tcPr>
          <w:p w:rsidR="001145A8" w:rsidRPr="00A96EEB" w:rsidRDefault="001145A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Expected process duration, Number of days/months/years to complete.</w:t>
            </w:r>
          </w:p>
        </w:tc>
      </w:tr>
      <w:tr w:rsidR="001145A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1145A8" w:rsidRPr="00A96EEB" w:rsidRDefault="001145A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Max_Rejection</w:t>
            </w:r>
          </w:p>
        </w:tc>
        <w:tc>
          <w:tcPr>
            <w:tcW w:w="7258" w:type="dxa"/>
            <w:noWrap/>
            <w:vAlign w:val="center"/>
          </w:tcPr>
          <w:p w:rsidR="001145A8" w:rsidRPr="00A96EEB" w:rsidRDefault="001145A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No. of Rejections Allowed</w:t>
            </w:r>
          </w:p>
        </w:tc>
      </w:tr>
      <w:tr w:rsidR="001145A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</w:tcPr>
          <w:p w:rsidR="001145A8" w:rsidRPr="00A96EEB" w:rsidRDefault="001145A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Expire_Before</w:t>
            </w:r>
          </w:p>
        </w:tc>
        <w:tc>
          <w:tcPr>
            <w:tcW w:w="7258" w:type="dxa"/>
            <w:noWrap/>
            <w:vAlign w:val="center"/>
          </w:tcPr>
          <w:p w:rsidR="001145A8" w:rsidRPr="00A96EEB" w:rsidRDefault="001145A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No. of Days/Months/Years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2D35DD">
      <w:pPr>
        <w:pStyle w:val="Heading2"/>
        <w:numPr>
          <w:ilvl w:val="1"/>
          <w:numId w:val="41"/>
        </w:numPr>
        <w:spacing w:before="0" w:after="0"/>
        <w:ind w:left="990" w:hanging="630"/>
      </w:pPr>
      <w:bookmarkStart w:id="54" w:name="_Toc388281115"/>
      <w:r>
        <w:t>Procedure</w:t>
      </w:r>
      <w:bookmarkEnd w:id="54"/>
    </w:p>
    <w:p w:rsidR="00B321E2" w:rsidRDefault="00B321E2" w:rsidP="00B321E2">
      <w:pPr>
        <w:pStyle w:val="Caption"/>
        <w:keepNext/>
        <w:spacing w:after="0"/>
        <w:jc w:val="center"/>
      </w:pPr>
      <w:bookmarkStart w:id="55" w:name="_Toc3909534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16</w:t>
      </w:r>
      <w:r>
        <w:fldChar w:fldCharType="end"/>
      </w:r>
      <w:r>
        <w:rPr>
          <w:lang w:val="en-US"/>
        </w:rPr>
        <w:t>: Table for Storing Procedures</w:t>
      </w:r>
      <w:bookmarkEnd w:id="55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PK_Procedure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Proc_Category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Procedure 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 if any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Pseudo 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Proc_Life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Life for procdure in days/months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Enable/Disabled</w:t>
            </w:r>
          </w:p>
        </w:tc>
      </w:tr>
    </w:tbl>
    <w:p w:rsidR="00B321E2" w:rsidRDefault="00B321E2"/>
    <w:p w:rsidR="00B321E2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6" w:name="_Toc388281116"/>
      <w:r>
        <w:t>Procedure Details</w:t>
      </w:r>
      <w:bookmarkEnd w:id="56"/>
    </w:p>
    <w:p w:rsidR="00BD5D47" w:rsidRDefault="00BD5D47" w:rsidP="00BD5D47">
      <w:pPr>
        <w:pStyle w:val="Caption"/>
        <w:keepNext/>
        <w:spacing w:after="0"/>
        <w:jc w:val="center"/>
      </w:pPr>
      <w:bookmarkStart w:id="57" w:name="_Toc3909534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17</w:t>
      </w:r>
      <w:r>
        <w:fldChar w:fldCharType="end"/>
      </w:r>
      <w:r>
        <w:rPr>
          <w:lang w:val="en-US"/>
        </w:rPr>
        <w:t>: Table for Stroing Procedure Details</w:t>
      </w:r>
      <w:bookmarkEnd w:id="57"/>
    </w:p>
    <w:tbl>
      <w:tblPr>
        <w:tblStyle w:val="GridTable1Light-Accent4"/>
        <w:tblW w:w="10079" w:type="dxa"/>
        <w:tblLook w:val="04A0" w:firstRow="1" w:lastRow="0" w:firstColumn="1" w:lastColumn="0" w:noHBand="0" w:noVBand="1"/>
      </w:tblPr>
      <w:tblGrid>
        <w:gridCol w:w="2821"/>
        <w:gridCol w:w="725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Config_Procedure_Detail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PDetail_ID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PK_Config_Procedure_Detail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Proc_ID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Fee_ID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FK_Config_Fee_Definition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From_Facility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FK_Facility, It can be department, directorate or 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To_Facility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FK_Facility, It can be department, directorate or 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Duration spent in flow-1. e.g In days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IsRequired</w:t>
            </w:r>
          </w:p>
        </w:tc>
        <w:tc>
          <w:tcPr>
            <w:tcW w:w="725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Must/Optional</w:t>
            </w:r>
          </w:p>
        </w:tc>
      </w:tr>
    </w:tbl>
    <w:p w:rsidR="00F01578" w:rsidRDefault="00F01578" w:rsidP="00081778">
      <w:pPr>
        <w:spacing w:after="0"/>
      </w:pPr>
    </w:p>
    <w:p w:rsidR="00F01578" w:rsidRDefault="00B321E2" w:rsidP="00E32EC9">
      <w:pPr>
        <w:pStyle w:val="Heading2"/>
        <w:numPr>
          <w:ilvl w:val="1"/>
          <w:numId w:val="41"/>
        </w:numPr>
        <w:ind w:left="990" w:hanging="630"/>
      </w:pPr>
      <w:bookmarkStart w:id="58" w:name="_Toc388281117"/>
      <w:r>
        <w:t>Government</w:t>
      </w:r>
      <w:bookmarkEnd w:id="58"/>
    </w:p>
    <w:p w:rsidR="00BD5D47" w:rsidRDefault="00BD5D47" w:rsidP="00BD5D47">
      <w:pPr>
        <w:pStyle w:val="Caption"/>
        <w:keepNext/>
        <w:spacing w:after="0"/>
        <w:jc w:val="center"/>
      </w:pPr>
      <w:bookmarkStart w:id="59" w:name="_Toc3909534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18</w:t>
      </w:r>
      <w:r>
        <w:fldChar w:fldCharType="end"/>
      </w:r>
      <w:r>
        <w:rPr>
          <w:lang w:val="en-US"/>
        </w:rPr>
        <w:t>: Table for Storing Government Institution Names</w:t>
      </w:r>
      <w:bookmarkEnd w:id="59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URL_Link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 URL for visiting its website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Enabled/Disabled</w:t>
            </w:r>
          </w:p>
        </w:tc>
      </w:tr>
    </w:tbl>
    <w:p w:rsidR="00B321E2" w:rsidRDefault="00B321E2" w:rsidP="00B321E2">
      <w:pPr>
        <w:spacing w:after="0"/>
      </w:pP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60" w:name="_Toc388281118"/>
      <w:r>
        <w:t>Sector</w:t>
      </w:r>
      <w:bookmarkEnd w:id="60"/>
    </w:p>
    <w:p w:rsidR="00BD5D47" w:rsidRDefault="00BD5D47" w:rsidP="00BD5D47">
      <w:pPr>
        <w:pStyle w:val="Caption"/>
        <w:keepNext/>
        <w:spacing w:after="0"/>
        <w:jc w:val="center"/>
      </w:pPr>
      <w:bookmarkStart w:id="61" w:name="_Toc3909534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19</w:t>
      </w:r>
      <w:r>
        <w:fldChar w:fldCharType="end"/>
      </w:r>
      <w:r>
        <w:rPr>
          <w:lang w:val="en-US"/>
        </w:rPr>
        <w:t>: Table for Storing Sector Names</w:t>
      </w:r>
      <w:bookmarkEnd w:id="61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Section_Id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Gov_Id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FK_Config_Government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 of Setup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X-Cordinate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Y-Cordinate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612027" w:rsidRDefault="00612027" w:rsidP="00B321E2">
      <w:pPr>
        <w:spacing w:after="0"/>
      </w:pPr>
    </w:p>
    <w:p w:rsidR="00B321E2" w:rsidRDefault="00B321E2" w:rsidP="00612027">
      <w:pPr>
        <w:pStyle w:val="Heading2"/>
        <w:numPr>
          <w:ilvl w:val="1"/>
          <w:numId w:val="41"/>
        </w:numPr>
        <w:ind w:left="990" w:hanging="630"/>
      </w:pPr>
      <w:bookmarkStart w:id="62" w:name="_Toc388281119"/>
      <w:r>
        <w:t>Facility</w:t>
      </w:r>
      <w:bookmarkEnd w:id="62"/>
    </w:p>
    <w:p w:rsidR="00BD5D47" w:rsidRDefault="00BD5D47" w:rsidP="00BD5D47">
      <w:pPr>
        <w:pStyle w:val="Caption"/>
        <w:keepNext/>
        <w:spacing w:after="0"/>
        <w:jc w:val="center"/>
      </w:pPr>
      <w:bookmarkStart w:id="63" w:name="_Toc3909534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20</w:t>
      </w:r>
      <w:r>
        <w:fldChar w:fldCharType="end"/>
      </w:r>
      <w:r>
        <w:rPr>
          <w:lang w:val="en-US"/>
        </w:rPr>
        <w:t>: Table for Storing Facility Names</w:t>
      </w:r>
      <w:bookmarkEnd w:id="63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Config_Facility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Sector_Id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FK_Config_Sector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FK_Config_Country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FK_Config_State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Division_Id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FK_Config_Division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FK_Config_City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Title for the Department/Directrorate/Project etc.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Short_Name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Type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Department/Directrorate/Project etc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Parent_Id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FK_Config_Facility e.g Department/Directrorate etc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POBox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Post Office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Orgaization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Telephone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Fax_No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Fax number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Website of the orgaization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Gx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X-Co</w:t>
            </w:r>
            <w:r w:rsidR="00081778"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Gy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Y-Co</w:t>
            </w:r>
            <w:r w:rsidR="00081778"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rdinate</w:t>
            </w:r>
          </w:p>
        </w:tc>
      </w:tr>
      <w:tr w:rsidR="000817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</w:tcPr>
          <w:p w:rsidR="00081778" w:rsidRPr="00A96EEB" w:rsidRDefault="000817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Gz</w:t>
            </w:r>
          </w:p>
        </w:tc>
        <w:tc>
          <w:tcPr>
            <w:tcW w:w="7738" w:type="dxa"/>
            <w:noWrap/>
            <w:vAlign w:val="center"/>
          </w:tcPr>
          <w:p w:rsidR="00081778" w:rsidRPr="00A96EEB" w:rsidRDefault="000817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Z-Coordinate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Sequence_No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Used for Priority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IsDefault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True/False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4" w:name="_Toc3909534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21</w:t>
      </w:r>
      <w:r>
        <w:fldChar w:fldCharType="end"/>
      </w:r>
      <w:r>
        <w:rPr>
          <w:lang w:val="en-US"/>
        </w:rPr>
        <w:t>: Table for Storing Modules</w:t>
      </w:r>
      <w:bookmarkEnd w:id="64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 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Icon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File Path Used for the Module on dashboard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Role</w:t>
      </w:r>
    </w:p>
    <w:p w:rsidR="00BD5D47" w:rsidRDefault="00BD5D47" w:rsidP="00BD5D47">
      <w:pPr>
        <w:pStyle w:val="Caption"/>
        <w:keepNext/>
        <w:spacing w:after="0"/>
        <w:jc w:val="center"/>
      </w:pPr>
      <w:bookmarkStart w:id="65" w:name="_Toc3909534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22</w:t>
      </w:r>
      <w:r>
        <w:fldChar w:fldCharType="end"/>
      </w:r>
      <w:r>
        <w:rPr>
          <w:lang w:val="en-US"/>
        </w:rPr>
        <w:t>: Table for Storing Roles</w:t>
      </w:r>
      <w:bookmarkEnd w:id="65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541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5419D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 Title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</w:tr>
      <w:tr w:rsidR="00F01578" w:rsidRPr="003D3757" w:rsidTr="005419D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5419D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54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Module Rights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6" w:name="_Toc3909534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23</w:t>
      </w:r>
      <w:r>
        <w:fldChar w:fldCharType="end"/>
      </w:r>
      <w:r>
        <w:rPr>
          <w:lang w:val="en-US"/>
        </w:rPr>
        <w:t>: Table for Storing Module Rights</w:t>
      </w:r>
      <w:bookmarkEnd w:id="66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Config_Module_Rights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ModuleRight_Id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Previleges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7" w:name="_Toc3909534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24</w:t>
      </w:r>
      <w:r>
        <w:fldChar w:fldCharType="end"/>
      </w:r>
      <w:r>
        <w:rPr>
          <w:lang w:val="en-US"/>
        </w:rPr>
        <w:t>: Table for Storing Privileges</w:t>
      </w:r>
      <w:bookmarkEnd w:id="67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 Name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ShortName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Role Privileges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8" w:name="_Toc3909534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25</w:t>
      </w:r>
      <w:r>
        <w:fldChar w:fldCharType="end"/>
      </w:r>
      <w:r>
        <w:rPr>
          <w:lang w:val="en-US"/>
        </w:rPr>
        <w:t>: Table for Storing Role Privileges</w:t>
      </w:r>
      <w:bookmarkEnd w:id="68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Config_Role_Privileges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Module_Id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FK_Config_Modules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Privilege_Id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FK_Config_Privileges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Users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69" w:name="_Toc3909534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26</w:t>
      </w:r>
      <w:r>
        <w:fldChar w:fldCharType="end"/>
      </w:r>
      <w:r>
        <w:rPr>
          <w:lang w:val="en-US"/>
        </w:rPr>
        <w:t>: Table for Storing Users</w:t>
      </w:r>
      <w:bookmarkEnd w:id="69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Role_Id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PK_Config_Roles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PK_Config_Facilities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Actual Name of the user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UserName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Password for account access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ContactNo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Mobile Number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Address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SQ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Security Question for UserName/Password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SA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Security Question for UserName/Password Recovery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UserIP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IP address from which the user logged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UserAgent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Browser Agent e.g. IE, FireFox, Chrome etc.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TimeStamp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time on which user last logiged in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BD5D47" w:rsidRDefault="00BD5D47" w:rsidP="00BD5D47">
      <w:pPr>
        <w:spacing w:after="0"/>
      </w:pPr>
    </w:p>
    <w:p w:rsidR="00BD5D47" w:rsidRDefault="00BD5D47" w:rsidP="00E32EC9">
      <w:pPr>
        <w:pStyle w:val="Heading2"/>
        <w:numPr>
          <w:ilvl w:val="1"/>
          <w:numId w:val="41"/>
        </w:numPr>
        <w:ind w:left="990" w:hanging="630"/>
      </w:pPr>
      <w:r>
        <w:t>Mailboxes</w:t>
      </w:r>
    </w:p>
    <w:p w:rsidR="005419D1" w:rsidRDefault="005419D1" w:rsidP="005419D1">
      <w:pPr>
        <w:pStyle w:val="Caption"/>
        <w:keepNext/>
        <w:spacing w:after="0"/>
        <w:jc w:val="center"/>
      </w:pPr>
      <w:bookmarkStart w:id="70" w:name="_Toc3909534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27</w:t>
      </w:r>
      <w:r>
        <w:fldChar w:fldCharType="end"/>
      </w:r>
      <w:r>
        <w:rPr>
          <w:lang w:val="en-US"/>
        </w:rPr>
        <w:t>: Table for Storing Mailboxes</w:t>
      </w:r>
      <w:bookmarkEnd w:id="70"/>
    </w:p>
    <w:tbl>
      <w:tblPr>
        <w:tblStyle w:val="GridTable1Light-Accent4"/>
        <w:tblW w:w="10139" w:type="dxa"/>
        <w:tblLook w:val="04A0" w:firstRow="1" w:lastRow="0" w:firstColumn="1" w:lastColumn="0" w:noHBand="0" w:noVBand="1"/>
      </w:tblPr>
      <w:tblGrid>
        <w:gridCol w:w="2401"/>
        <w:gridCol w:w="7738"/>
      </w:tblGrid>
      <w:tr w:rsidR="00F01578" w:rsidRPr="003D3757" w:rsidTr="004C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9" w:type="dxa"/>
            <w:gridSpan w:val="2"/>
            <w:noWrap/>
            <w:vAlign w:val="center"/>
            <w:hideMark/>
          </w:tcPr>
          <w:p w:rsidR="00F01578" w:rsidRPr="00A96EEB" w:rsidRDefault="00F01578" w:rsidP="004C27E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Config_Mailboxes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Inbox_Id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PK_Config_Mailboxes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Procedure_Id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FK_Config_Procedures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FK_Config_Users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Subject of the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Message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Actual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to send message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Reply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Email from which the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Read/Unread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The Date and time on which message arrived</w:t>
            </w:r>
          </w:p>
        </w:tc>
      </w:tr>
      <w:tr w:rsidR="00F01578" w:rsidRPr="003D3757" w:rsidTr="004C27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  <w:noWrap/>
            <w:vAlign w:val="center"/>
            <w:hideMark/>
          </w:tcPr>
          <w:p w:rsidR="00F01578" w:rsidRPr="00A96EEB" w:rsidRDefault="00F01578" w:rsidP="004C27E3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38" w:type="dxa"/>
            <w:noWrap/>
            <w:vAlign w:val="center"/>
            <w:hideMark/>
          </w:tcPr>
          <w:p w:rsidR="00F01578" w:rsidRPr="00A96EEB" w:rsidRDefault="00F01578" w:rsidP="004C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2C523B" w:rsidRDefault="002C523B" w:rsidP="009809B8">
      <w:pPr>
        <w:pStyle w:val="Heading2"/>
        <w:spacing w:before="0" w:after="0"/>
      </w:pPr>
    </w:p>
    <w:p w:rsidR="002C523B" w:rsidRDefault="002C523B" w:rsidP="002C523B">
      <w:pPr>
        <w:pStyle w:val="Heading2"/>
        <w:numPr>
          <w:ilvl w:val="1"/>
          <w:numId w:val="41"/>
        </w:numPr>
        <w:ind w:left="900" w:hanging="540"/>
      </w:pPr>
      <w:r>
        <w:t>Letter Template</w:t>
      </w:r>
    </w:p>
    <w:p w:rsidR="001727AB" w:rsidRDefault="001727AB" w:rsidP="001727AB">
      <w:pPr>
        <w:pStyle w:val="Caption"/>
        <w:keepNext/>
        <w:spacing w:after="0"/>
        <w:jc w:val="center"/>
      </w:pPr>
      <w:bookmarkStart w:id="71" w:name="_Toc3909534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28</w:t>
      </w:r>
      <w:r>
        <w:fldChar w:fldCharType="end"/>
      </w:r>
      <w:r>
        <w:rPr>
          <w:lang w:val="en-US"/>
        </w:rPr>
        <w:t>: Table for Letter Template</w:t>
      </w:r>
      <w:bookmarkEnd w:id="71"/>
    </w:p>
    <w:tbl>
      <w:tblPr>
        <w:tblStyle w:val="GridTable1Light-Accent4"/>
        <w:tblW w:w="10165" w:type="dxa"/>
        <w:tblLook w:val="04A0" w:firstRow="1" w:lastRow="0" w:firstColumn="1" w:lastColumn="0" w:noHBand="0" w:noVBand="1"/>
      </w:tblPr>
      <w:tblGrid>
        <w:gridCol w:w="2425"/>
        <w:gridCol w:w="7740"/>
      </w:tblGrid>
      <w:tr w:rsidR="002C523B" w:rsidRPr="002C523B" w:rsidTr="002C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5" w:type="dxa"/>
            <w:gridSpan w:val="2"/>
            <w:noWrap/>
            <w:hideMark/>
          </w:tcPr>
          <w:p w:rsidR="002C523B" w:rsidRPr="002C523B" w:rsidRDefault="002C523B" w:rsidP="002C523B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Config_Letter_Template</w:t>
            </w:r>
          </w:p>
        </w:tc>
      </w:tr>
      <w:tr w:rsidR="002C523B" w:rsidRPr="002C523B" w:rsidTr="002C52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Template_Id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PK_Letter_Template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Template Name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Facility_Id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Facility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Procedure_Id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FK_Config_Procedures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User_Id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FK_Config_Users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Header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Message Header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Subject of the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Actual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Terms and Conditions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Email to send message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Reply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Email from which the message arrived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Read/Unread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The Date and time on which message arrived</w:t>
            </w:r>
          </w:p>
        </w:tc>
      </w:tr>
      <w:tr w:rsidR="002C523B" w:rsidRPr="002C523B" w:rsidTr="002C52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2C523B" w:rsidRPr="002C523B" w:rsidRDefault="002C523B" w:rsidP="002C52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IsActive</w:t>
            </w:r>
          </w:p>
        </w:tc>
        <w:tc>
          <w:tcPr>
            <w:tcW w:w="7740" w:type="dxa"/>
            <w:noWrap/>
            <w:hideMark/>
          </w:tcPr>
          <w:p w:rsidR="002C523B" w:rsidRPr="002C523B" w:rsidRDefault="002C523B" w:rsidP="002C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C523B">
              <w:rPr>
                <w:rFonts w:ascii="Calibri" w:eastAsia="Times New Roman" w:hAnsi="Calibri" w:cs="Times New Roman"/>
                <w:sz w:val="24"/>
                <w:szCs w:val="24"/>
              </w:rPr>
              <w:t>Enabaled/Disabaled</w:t>
            </w:r>
          </w:p>
        </w:tc>
      </w:tr>
    </w:tbl>
    <w:p w:rsidR="002C523B" w:rsidRPr="002C523B" w:rsidRDefault="002C523B" w:rsidP="002C523B"/>
    <w:p w:rsidR="004055E1" w:rsidRDefault="004055E1">
      <w:pPr>
        <w:rPr>
          <w:rFonts w:asciiTheme="majorHAnsi" w:eastAsiaTheme="majorEastAsia" w:hAnsiTheme="majorHAnsi" w:cstheme="majorBidi"/>
          <w:color w:val="0070C0"/>
          <w:sz w:val="36"/>
          <w:szCs w:val="36"/>
        </w:rPr>
      </w:pPr>
      <w:bookmarkStart w:id="72" w:name="_Toc388281120"/>
      <w:r>
        <w:br w:type="page"/>
      </w:r>
    </w:p>
    <w:p w:rsidR="00F01578" w:rsidRDefault="00F01578" w:rsidP="00C67B39">
      <w:pPr>
        <w:pStyle w:val="Heading1"/>
      </w:pPr>
      <w:r w:rsidRPr="00CD2C60">
        <w:lastRenderedPageBreak/>
        <w:t>Minerals Cadastre System Tables</w:t>
      </w:r>
      <w:bookmarkEnd w:id="72"/>
    </w:p>
    <w:p w:rsidR="004B700D" w:rsidRPr="004B700D" w:rsidRDefault="004B700D" w:rsidP="004B700D">
      <w:pPr>
        <w:pStyle w:val="ListParagraph"/>
        <w:keepNext/>
        <w:keepLines/>
        <w:numPr>
          <w:ilvl w:val="0"/>
          <w:numId w:val="41"/>
        </w:numPr>
        <w:spacing w:before="120" w:after="120" w:line="240" w:lineRule="auto"/>
        <w:contextualSpacing w:val="0"/>
        <w:outlineLvl w:val="1"/>
        <w:rPr>
          <w:b/>
          <w:bCs/>
          <w:vanish/>
          <w:sz w:val="26"/>
          <w:szCs w:val="26"/>
        </w:rPr>
      </w:pPr>
    </w:p>
    <w:p w:rsidR="004B700D" w:rsidRP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t>Request Master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3" w:name="_Toc390953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29</w:t>
      </w:r>
      <w:r>
        <w:fldChar w:fldCharType="end"/>
      </w:r>
      <w:r>
        <w:rPr>
          <w:lang w:val="en-US"/>
        </w:rPr>
        <w:t>: Table for Storing MCS Request Master</w:t>
      </w:r>
      <w:bookmarkEnd w:id="73"/>
    </w:p>
    <w:tbl>
      <w:tblPr>
        <w:tblStyle w:val="GridTable1Light-Accent4"/>
        <w:tblW w:w="11661" w:type="dxa"/>
        <w:jc w:val="center"/>
        <w:tblLayout w:type="fixed"/>
        <w:tblLook w:val="04A0" w:firstRow="1" w:lastRow="0" w:firstColumn="1" w:lastColumn="0" w:noHBand="0" w:noVBand="1"/>
      </w:tblPr>
      <w:tblGrid>
        <w:gridCol w:w="2987"/>
        <w:gridCol w:w="2374"/>
        <w:gridCol w:w="1260"/>
        <w:gridCol w:w="990"/>
        <w:gridCol w:w="1505"/>
        <w:gridCol w:w="2545"/>
      </w:tblGrid>
      <w:tr w:rsidR="00C67B39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1" w:type="dxa"/>
            <w:gridSpan w:val="6"/>
            <w:noWrap/>
            <w:vAlign w:val="center"/>
          </w:tcPr>
          <w:p w:rsidR="00C67B39" w:rsidRPr="00A96EEB" w:rsidRDefault="00C67B39" w:rsidP="004B700D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MCS_Request_Master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noWrap/>
            <w:vAlign w:val="center"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374" w:type="dxa"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Type</w:t>
            </w:r>
          </w:p>
        </w:tc>
        <w:tc>
          <w:tcPr>
            <w:tcW w:w="990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Constraints</w:t>
            </w:r>
          </w:p>
        </w:tc>
        <w:tc>
          <w:tcPr>
            <w:tcW w:w="2545" w:type="dxa"/>
            <w:vAlign w:val="center"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Allowed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PK_Request_Master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Request_No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Request_By_First_Name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First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Request_By_Middle_Name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Middle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Request_By_Last_Name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Last Name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Request_CNIC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Request_Email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Including @ Symbol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Request_Phone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Phone of the Applicant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Licensce_Type_ID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FK_Licence Definition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Mineral_Type_ID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Fk_Mineral_Definition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Request_Date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 Submission Date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Unit_Type_ID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Acre,Miles,km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Topo_Sheet_No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100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Location_Id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FK_Location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FK_CodeDetails e.g Aprovaed,Rejected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Request_Status_Date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 of Aproval,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C67B39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  <w:vAlign w:val="center"/>
            <w:hideMark/>
          </w:tcPr>
          <w:p w:rsidR="00C67B39" w:rsidRPr="00A96EEB" w:rsidRDefault="00C67B39" w:rsidP="004B700D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Request_Status_Remarks</w:t>
            </w:r>
          </w:p>
        </w:tc>
        <w:tc>
          <w:tcPr>
            <w:tcW w:w="2374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Remarks(if any) of Aproval, Rejection etc.</w:t>
            </w:r>
          </w:p>
        </w:tc>
        <w:tc>
          <w:tcPr>
            <w:tcW w:w="126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990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45" w:type="dxa"/>
            <w:vAlign w:val="center"/>
            <w:hideMark/>
          </w:tcPr>
          <w:p w:rsidR="00C67B39" w:rsidRPr="00A96EEB" w:rsidRDefault="00C67B39" w:rsidP="004B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56577" w:rsidRDefault="00456577"/>
    <w:p w:rsidR="00456577" w:rsidRDefault="00456577">
      <w:r>
        <w:br w:type="page"/>
      </w:r>
    </w:p>
    <w:p w:rsidR="004B700D" w:rsidRDefault="004B700D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Request Coordinates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4" w:name="_Toc3909534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30</w:t>
      </w:r>
      <w:r>
        <w:fldChar w:fldCharType="end"/>
      </w:r>
      <w:r>
        <w:rPr>
          <w:lang w:val="en-US"/>
        </w:rPr>
        <w:t>: Table for Storing Request Coordinates</w:t>
      </w:r>
      <w:bookmarkEnd w:id="74"/>
    </w:p>
    <w:tbl>
      <w:tblPr>
        <w:tblStyle w:val="GridTable1Light-Accent4"/>
        <w:tblW w:w="11695" w:type="dxa"/>
        <w:jc w:val="center"/>
        <w:tblLook w:val="04A0" w:firstRow="1" w:lastRow="0" w:firstColumn="1" w:lastColumn="0" w:noHBand="0" w:noVBand="1"/>
      </w:tblPr>
      <w:tblGrid>
        <w:gridCol w:w="2881"/>
        <w:gridCol w:w="2303"/>
        <w:gridCol w:w="1038"/>
        <w:gridCol w:w="1053"/>
        <w:gridCol w:w="1505"/>
        <w:gridCol w:w="2915"/>
      </w:tblGrid>
      <w:tr w:rsidR="00F01578" w:rsidRPr="009B22AF" w:rsidTr="0045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5" w:type="dxa"/>
            <w:gridSpan w:val="6"/>
            <w:noWrap/>
            <w:vAlign w:val="center"/>
            <w:hideMark/>
          </w:tcPr>
          <w:p w:rsidR="00F01578" w:rsidRPr="00A96EEB" w:rsidRDefault="00F01578" w:rsidP="0045657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MCS_Request_Coordinates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Request_Coordinates_ID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Request_ID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FK_Request_Master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Request_Coordinates_No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Auto format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Latitude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Longitude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Y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  <w:tr w:rsidR="00F01578" w:rsidRPr="009B22AF" w:rsidTr="0045657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  <w:hideMark/>
          </w:tcPr>
          <w:p w:rsidR="00F01578" w:rsidRPr="00A96EEB" w:rsidRDefault="00F01578" w:rsidP="00456577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Elvation</w:t>
            </w:r>
          </w:p>
        </w:tc>
        <w:tc>
          <w:tcPr>
            <w:tcW w:w="2303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Z</w:t>
            </w:r>
          </w:p>
        </w:tc>
        <w:tc>
          <w:tcPr>
            <w:tcW w:w="1038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915" w:type="dxa"/>
            <w:vAlign w:val="center"/>
            <w:hideMark/>
          </w:tcPr>
          <w:p w:rsidR="00F01578" w:rsidRPr="00A96EEB" w:rsidRDefault="00F01578" w:rsidP="0045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 or Floating Point Numbers</w:t>
            </w:r>
          </w:p>
        </w:tc>
      </w:tr>
    </w:tbl>
    <w:p w:rsidR="000E32A8" w:rsidRDefault="000E32A8" w:rsidP="000E32A8">
      <w:pPr>
        <w:spacing w:after="0"/>
      </w:pPr>
    </w:p>
    <w:p w:rsidR="000E32A8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t>Application Licence Details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5" w:name="_Toc3909534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31</w:t>
      </w:r>
      <w:r>
        <w:fldChar w:fldCharType="end"/>
      </w:r>
      <w:r>
        <w:rPr>
          <w:lang w:val="en-US"/>
        </w:rPr>
        <w:t>: Table for Storing Application Licence Details</w:t>
      </w:r>
      <w:bookmarkEnd w:id="75"/>
    </w:p>
    <w:tbl>
      <w:tblPr>
        <w:tblStyle w:val="GridTable1Light-Accent4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3420"/>
        <w:gridCol w:w="990"/>
        <w:gridCol w:w="1003"/>
        <w:gridCol w:w="1505"/>
        <w:gridCol w:w="2892"/>
      </w:tblGrid>
      <w:tr w:rsidR="000E32A8" w:rsidRPr="00617F41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5" w:type="dxa"/>
            <w:gridSpan w:val="6"/>
            <w:noWrap/>
            <w:vAlign w:val="center"/>
            <w:hideMark/>
          </w:tcPr>
          <w:p w:rsidR="000E32A8" w:rsidRPr="00617F41" w:rsidRDefault="000E32A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MCS_Application_License_Details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ALDetails_ID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PK_Application_License_Details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Primary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Integers, Auto Increment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Application_Id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FK_Application_License_Master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First_Name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Partner/Director/Shareholder First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Middle_Name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Partner/Director/Shareholder Middle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Last_Name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Partner/Director/Shareholder Last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Father_Name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Partner/Director/Shareholder Father Name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CNIC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CNIC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Digits With Only Hyphen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Email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Combiunation Including @ Symbol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Phone Number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Mobile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Mobile Number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Country_Id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FK_Country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Occuption_ID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FK_Occupation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Address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Address of the Applicant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Any Combination of Letters and Numbers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City_ID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FK_City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Type_ID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Partner or Director name or Shareholder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Integers</w:t>
            </w:r>
          </w:p>
        </w:tc>
      </w:tr>
      <w:tr w:rsidR="000E32A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noWrap/>
            <w:vAlign w:val="center"/>
            <w:hideMark/>
          </w:tcPr>
          <w:p w:rsidR="000E32A8" w:rsidRPr="00617F41" w:rsidRDefault="000E32A8" w:rsidP="000E32A8">
            <w:pPr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Sharholder_Amount</w:t>
            </w:r>
          </w:p>
        </w:tc>
        <w:tc>
          <w:tcPr>
            <w:tcW w:w="3420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In case of shareholder amount should be necessary</w:t>
            </w:r>
          </w:p>
        </w:tc>
        <w:tc>
          <w:tcPr>
            <w:tcW w:w="990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Float</w:t>
            </w:r>
          </w:p>
        </w:tc>
        <w:tc>
          <w:tcPr>
            <w:tcW w:w="1003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892" w:type="dxa"/>
            <w:vAlign w:val="center"/>
            <w:hideMark/>
          </w:tcPr>
          <w:p w:rsidR="000E32A8" w:rsidRPr="00617F41" w:rsidRDefault="000E32A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  <w:highlight w:val="yellow"/>
              </w:rPr>
              <w:t>Only Floating Point and  Integer Numbers</w:t>
            </w:r>
          </w:p>
        </w:tc>
      </w:tr>
    </w:tbl>
    <w:p w:rsidR="000E32A8" w:rsidRDefault="000E32A8">
      <w:pPr>
        <w:rPr>
          <w:b/>
          <w:bCs/>
          <w:sz w:val="26"/>
          <w:szCs w:val="26"/>
        </w:rPr>
      </w:pPr>
      <w:r>
        <w:br w:type="page"/>
      </w:r>
    </w:p>
    <w:p w:rsidR="000E32A8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lastRenderedPageBreak/>
        <w:t>Application Licence Master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6" w:name="_Toc3909534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32</w:t>
      </w:r>
      <w:r>
        <w:fldChar w:fldCharType="end"/>
      </w:r>
      <w:r>
        <w:rPr>
          <w:lang w:val="en-US"/>
        </w:rPr>
        <w:t>: Table for Storing Application Licence Master</w:t>
      </w:r>
      <w:bookmarkEnd w:id="76"/>
    </w:p>
    <w:tbl>
      <w:tblPr>
        <w:tblStyle w:val="GridTable1Light-Accent4"/>
        <w:tblW w:w="11610" w:type="dxa"/>
        <w:jc w:val="center"/>
        <w:tblLayout w:type="fixed"/>
        <w:tblLook w:val="04A0" w:firstRow="1" w:lastRow="0" w:firstColumn="1" w:lastColumn="0" w:noHBand="0" w:noVBand="1"/>
      </w:tblPr>
      <w:tblGrid>
        <w:gridCol w:w="2486"/>
        <w:gridCol w:w="2486"/>
        <w:gridCol w:w="1319"/>
        <w:gridCol w:w="1053"/>
        <w:gridCol w:w="1505"/>
        <w:gridCol w:w="2761"/>
      </w:tblGrid>
      <w:tr w:rsidR="00F01578" w:rsidRPr="00617F41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6"/>
            <w:noWrap/>
            <w:hideMark/>
          </w:tcPr>
          <w:p w:rsidR="00F01578" w:rsidRPr="00617F41" w:rsidRDefault="00F01578" w:rsidP="000E32A8">
            <w:pPr>
              <w:jc w:val="center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MCS_Application_License_Master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Field Name</w:t>
            </w:r>
          </w:p>
        </w:tc>
        <w:tc>
          <w:tcPr>
            <w:tcW w:w="2486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Data Type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Length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Constraints</w:t>
            </w:r>
          </w:p>
        </w:tc>
        <w:tc>
          <w:tcPr>
            <w:tcW w:w="2761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Data Allowed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PK_Application_License_Master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Primary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Integers, Auto Increment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Licensce_Type_ID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FK_Licence Definition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Application_No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 xml:space="preserve">Using to Request No 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Request_ID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FK_Application_Request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Mineral_ID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FK_Licence Definition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Mineral_Type_ID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Fk_Mineral_Definition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Application_Date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 Submission Date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DateTime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Date and Time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Total Area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Unit_Type_ID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FK_Code_Details e.g. Acre,Miles,km etc.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Topo_Sheet_No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Location_Id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FK_Location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Application_Status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FK_CodeDetails e.g Aprovaed,Rejected etc.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Application_Status_Date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Date of Aproval, Rejection etc.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DateTime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Date and Time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Application_Status_Remarks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Remarks(if any) of Aproval, Rejection etc.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Text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Applicant_Type_ID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Individual/Company/Partner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Foreign Key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First_Name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First Name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Middle_Name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Middle Name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Last_Name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Last Name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Combiunation of Letters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CNIC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CNIC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Digits With Only Hyphen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Email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Email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255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Combiunation Including @ Symbol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Phone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Phone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Mobile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Mobile Number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Only Integers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Country_ID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Nationality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 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Place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Place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Not 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lastRenderedPageBreak/>
              <w:t>Business_Nature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Business name of the Applicant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Combination of Characters</w:t>
            </w:r>
          </w:p>
        </w:tc>
      </w:tr>
      <w:tr w:rsidR="00F01578" w:rsidRPr="00617F41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noWrap/>
            <w:hideMark/>
          </w:tcPr>
          <w:p w:rsidR="00F01578" w:rsidRPr="00617F41" w:rsidRDefault="00F01578" w:rsidP="000E32A8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Capital</w:t>
            </w:r>
          </w:p>
        </w:tc>
        <w:tc>
          <w:tcPr>
            <w:tcW w:w="2486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1319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Float</w:t>
            </w:r>
          </w:p>
        </w:tc>
        <w:tc>
          <w:tcPr>
            <w:tcW w:w="1053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Default</w:t>
            </w:r>
          </w:p>
        </w:tc>
        <w:tc>
          <w:tcPr>
            <w:tcW w:w="1505" w:type="dxa"/>
            <w:noWrap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Null</w:t>
            </w:r>
          </w:p>
        </w:tc>
        <w:tc>
          <w:tcPr>
            <w:tcW w:w="2761" w:type="dxa"/>
            <w:hideMark/>
          </w:tcPr>
          <w:p w:rsidR="00F01578" w:rsidRPr="00617F41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color w:val="FF0000"/>
                <w:sz w:val="24"/>
                <w:szCs w:val="24"/>
                <w:highlight w:val="yellow"/>
              </w:rPr>
              <w:t>Any Combination of Characters</w:t>
            </w:r>
          </w:p>
        </w:tc>
      </w:tr>
    </w:tbl>
    <w:p w:rsidR="00A96EEB" w:rsidRDefault="00A96EEB"/>
    <w:p w:rsidR="00617F41" w:rsidRDefault="00617F41" w:rsidP="00E32EC9">
      <w:pPr>
        <w:pStyle w:val="Heading2"/>
        <w:numPr>
          <w:ilvl w:val="1"/>
          <w:numId w:val="41"/>
        </w:numPr>
        <w:ind w:left="990" w:hanging="630"/>
      </w:pPr>
      <w:r>
        <w:t>Application Partners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77" w:name="_Toc3909534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33</w:t>
      </w:r>
      <w:r>
        <w:fldChar w:fldCharType="end"/>
      </w:r>
      <w:r>
        <w:rPr>
          <w:lang w:val="en-US"/>
        </w:rPr>
        <w:t>: Table for Application Partners</w:t>
      </w:r>
      <w:bookmarkEnd w:id="77"/>
    </w:p>
    <w:tbl>
      <w:tblPr>
        <w:tblStyle w:val="GridTable1Light-Accent4"/>
        <w:tblW w:w="11665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2555"/>
        <w:gridCol w:w="2485"/>
        <w:gridCol w:w="1310"/>
        <w:gridCol w:w="1085"/>
        <w:gridCol w:w="1463"/>
        <w:gridCol w:w="2767"/>
      </w:tblGrid>
      <w:tr w:rsidR="00A00611" w:rsidRPr="00617F41" w:rsidTr="00A0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5" w:type="dxa"/>
            <w:gridSpan w:val="6"/>
            <w:noWrap/>
            <w:hideMark/>
          </w:tcPr>
          <w:p w:rsidR="00617F41" w:rsidRPr="00617F41" w:rsidRDefault="00617F41" w:rsidP="00617F41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MCS_Application_Partners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AppPartner_ID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PK_Application_License_Details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FK_Application_License_Master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First_Name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First Name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Middle_Name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Middle Name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Last_Name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Last Name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30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Father_Name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Partner/Director/Shareholder Father Name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of Letters</w:t>
            </w:r>
          </w:p>
        </w:tc>
      </w:tr>
      <w:tr w:rsidR="00A00611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CNIC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CNIC of the Applicant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Digits With Only Hyphen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Email of the Applicant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Combiunation Including @ Symbol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Phone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Phone Number of the Applicant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Mobile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Mobile Number of the Applicant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15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Country_Id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FK_Country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Occuption_ID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FK_Occupation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Address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Address of the Applicant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Any Combination of Letters and Numbers</w:t>
            </w:r>
          </w:p>
        </w:tc>
      </w:tr>
      <w:tr w:rsidR="00A00611" w:rsidRPr="00617F41" w:rsidTr="00A00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City_ID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FK_City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Partner or Director name or Shareholder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A00611" w:rsidRPr="00617F41" w:rsidTr="00A0061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  <w:noWrap/>
            <w:hideMark/>
          </w:tcPr>
          <w:p w:rsidR="00617F41" w:rsidRPr="00617F41" w:rsidRDefault="00617F41" w:rsidP="00A0061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Sharholder_Amount</w:t>
            </w:r>
          </w:p>
        </w:tc>
        <w:tc>
          <w:tcPr>
            <w:tcW w:w="2485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In case of shareholder amount should be necessary</w:t>
            </w:r>
          </w:p>
        </w:tc>
        <w:tc>
          <w:tcPr>
            <w:tcW w:w="1310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85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463" w:type="dxa"/>
            <w:noWrap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767" w:type="dxa"/>
            <w:hideMark/>
          </w:tcPr>
          <w:p w:rsidR="00617F41" w:rsidRPr="00617F41" w:rsidRDefault="00617F41" w:rsidP="00A00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17F41">
              <w:rPr>
                <w:rFonts w:ascii="Calibri" w:eastAsia="Times New Roman" w:hAnsi="Calibri" w:cs="Times New Roman"/>
                <w:sz w:val="24"/>
                <w:szCs w:val="24"/>
              </w:rPr>
              <w:t>Only Floating Point and  Integer Numbers</w:t>
            </w:r>
          </w:p>
        </w:tc>
      </w:tr>
    </w:tbl>
    <w:p w:rsidR="00617F41" w:rsidRPr="00617F41" w:rsidRDefault="00617F41" w:rsidP="00463608">
      <w:pPr>
        <w:spacing w:after="0"/>
      </w:pPr>
    </w:p>
    <w:p w:rsidR="00A96EEB" w:rsidRDefault="000E32A8" w:rsidP="00E32EC9">
      <w:pPr>
        <w:pStyle w:val="Heading2"/>
        <w:numPr>
          <w:ilvl w:val="1"/>
          <w:numId w:val="41"/>
        </w:numPr>
        <w:ind w:left="990" w:hanging="630"/>
      </w:pPr>
      <w:r>
        <w:t>MCS Survey</w:t>
      </w:r>
    </w:p>
    <w:p w:rsidR="00B9799A" w:rsidRDefault="00B9799A" w:rsidP="00B9799A">
      <w:pPr>
        <w:pStyle w:val="Caption"/>
        <w:keepNext/>
        <w:spacing w:after="0"/>
        <w:jc w:val="center"/>
      </w:pPr>
      <w:bookmarkStart w:id="78" w:name="_Toc3909534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34</w:t>
      </w:r>
      <w:r>
        <w:fldChar w:fldCharType="end"/>
      </w:r>
      <w:r>
        <w:rPr>
          <w:lang w:val="en-US"/>
        </w:rPr>
        <w:t>: Table for MCS Survey</w:t>
      </w:r>
      <w:bookmarkEnd w:id="78"/>
    </w:p>
    <w:tbl>
      <w:tblPr>
        <w:tblStyle w:val="GridTable1Light-Accent4"/>
        <w:tblW w:w="11640" w:type="dxa"/>
        <w:jc w:val="center"/>
        <w:tblLook w:val="04A0" w:firstRow="1" w:lastRow="0" w:firstColumn="1" w:lastColumn="0" w:noHBand="0" w:noVBand="1"/>
      </w:tblPr>
      <w:tblGrid>
        <w:gridCol w:w="1997"/>
        <w:gridCol w:w="3165"/>
        <w:gridCol w:w="1319"/>
        <w:gridCol w:w="1053"/>
        <w:gridCol w:w="1505"/>
        <w:gridCol w:w="2601"/>
      </w:tblGrid>
      <w:tr w:rsidR="00F01578" w:rsidRPr="00A96EEB" w:rsidTr="000E3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0" w:type="dxa"/>
            <w:gridSpan w:val="6"/>
            <w:noWrap/>
            <w:vAlign w:val="center"/>
            <w:hideMark/>
          </w:tcPr>
          <w:p w:rsidR="00F01578" w:rsidRPr="00A96EEB" w:rsidRDefault="00F01578" w:rsidP="000E32A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MCS_Survey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6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Type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Length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Constraints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Data Allowed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Survey_Id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PK_Survey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Survey_No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Availibility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Overlapping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Survey_Date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 of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Traced_By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Prepared_By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Approved_By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F01578" w:rsidRPr="00A96EEB" w:rsidTr="000E32A8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noWrap/>
            <w:vAlign w:val="center"/>
            <w:hideMark/>
          </w:tcPr>
          <w:p w:rsidR="00F01578" w:rsidRPr="00A96EEB" w:rsidRDefault="00F01578" w:rsidP="000E32A8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Survey_Remarks</w:t>
            </w:r>
          </w:p>
        </w:tc>
        <w:tc>
          <w:tcPr>
            <w:tcW w:w="3165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Remarks(if any) for Survey.</w:t>
            </w:r>
          </w:p>
        </w:tc>
        <w:tc>
          <w:tcPr>
            <w:tcW w:w="1319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53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05" w:type="dxa"/>
            <w:noWrap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01" w:type="dxa"/>
            <w:vAlign w:val="center"/>
            <w:hideMark/>
          </w:tcPr>
          <w:p w:rsidR="00F01578" w:rsidRPr="00A96EEB" w:rsidRDefault="00F01578" w:rsidP="000E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A96EEB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75F64" w:rsidRDefault="00475F64" w:rsidP="004832E8">
      <w:pPr>
        <w:spacing w:after="0"/>
        <w:jc w:val="both"/>
        <w:rPr>
          <w:color w:val="auto"/>
        </w:rPr>
      </w:pPr>
    </w:p>
    <w:p w:rsidR="004832E8" w:rsidRDefault="00EE5F63" w:rsidP="004832E8">
      <w:pPr>
        <w:pStyle w:val="Heading2"/>
        <w:numPr>
          <w:ilvl w:val="1"/>
          <w:numId w:val="41"/>
        </w:numPr>
      </w:pPr>
      <w:r>
        <w:t>Application Attach</w:t>
      </w:r>
      <w:r w:rsidR="004832E8">
        <w:t>ment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79" w:name="_Toc3909534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35</w:t>
      </w:r>
      <w:r>
        <w:fldChar w:fldCharType="end"/>
      </w:r>
      <w:r>
        <w:rPr>
          <w:lang w:val="en-US"/>
        </w:rPr>
        <w:t>: Table for Application Attachment</w:t>
      </w:r>
      <w:bookmarkEnd w:id="79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070"/>
        <w:gridCol w:w="3150"/>
        <w:gridCol w:w="1229"/>
        <w:gridCol w:w="1111"/>
        <w:gridCol w:w="1530"/>
        <w:gridCol w:w="2610"/>
      </w:tblGrid>
      <w:tr w:rsidR="004832E8" w:rsidRPr="004832E8" w:rsidTr="0048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4832E8" w:rsidRPr="004832E8" w:rsidTr="004832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48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29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EE5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4832E8" w:rsidRDefault="004832E8" w:rsidP="004832E8">
      <w:pPr>
        <w:spacing w:after="0"/>
      </w:pPr>
    </w:p>
    <w:p w:rsidR="004832E8" w:rsidRDefault="004832E8" w:rsidP="004832E8">
      <w:pPr>
        <w:pStyle w:val="Heading2"/>
        <w:numPr>
          <w:ilvl w:val="1"/>
          <w:numId w:val="41"/>
        </w:numPr>
      </w:pPr>
      <w:r>
        <w:t xml:space="preserve">Mine </w:t>
      </w:r>
      <w:r w:rsidRPr="004832E8">
        <w:t>Geometry</w:t>
      </w:r>
    </w:p>
    <w:p w:rsidR="000D710C" w:rsidRDefault="000D710C" w:rsidP="00F169E1">
      <w:pPr>
        <w:pStyle w:val="Caption"/>
        <w:keepNext/>
        <w:spacing w:after="0"/>
        <w:jc w:val="center"/>
      </w:pPr>
      <w:bookmarkStart w:id="80" w:name="_Toc3909534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36</w:t>
      </w:r>
      <w:r>
        <w:fldChar w:fldCharType="end"/>
      </w:r>
      <w:r>
        <w:rPr>
          <w:lang w:val="en-US"/>
        </w:rPr>
        <w:t>: Table for Mine Geometry</w:t>
      </w:r>
      <w:bookmarkEnd w:id="80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070"/>
        <w:gridCol w:w="3150"/>
        <w:gridCol w:w="1260"/>
        <w:gridCol w:w="1080"/>
        <w:gridCol w:w="1530"/>
        <w:gridCol w:w="2610"/>
      </w:tblGrid>
      <w:tr w:rsidR="004832E8" w:rsidRPr="004832E8" w:rsidTr="0048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Mine_Geometry</w:t>
            </w:r>
          </w:p>
        </w:tc>
      </w:tr>
      <w:tr w:rsidR="004832E8" w:rsidRPr="004832E8" w:rsidTr="004832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PK_Mine_Geometry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Table Name for which geometry is attached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Record Id for which the geometry is attached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Directory Name for shape file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The_Geom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Geometry of Shape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Decimal Points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Shape_File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Path of the Shape File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Unique Combination of Characters</w:t>
            </w:r>
          </w:p>
        </w:tc>
      </w:tr>
      <w:tr w:rsidR="004832E8" w:rsidRPr="004832E8" w:rsidTr="004832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15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Point, Line, Polygon, multiPolygon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53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4832E8" w:rsidRDefault="004832E8"/>
    <w:p w:rsidR="004832E8" w:rsidRDefault="004832E8" w:rsidP="00EE5F63">
      <w:pPr>
        <w:pStyle w:val="Heading2"/>
        <w:numPr>
          <w:ilvl w:val="1"/>
          <w:numId w:val="41"/>
        </w:numPr>
      </w:pPr>
      <w:r>
        <w:t>Geological</w:t>
      </w:r>
      <w:r w:rsidR="00EE5F63">
        <w:t xml:space="preserve"> Survey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1" w:name="_Toc3909534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37</w:t>
      </w:r>
      <w:r>
        <w:fldChar w:fldCharType="end"/>
      </w:r>
      <w:r>
        <w:rPr>
          <w:lang w:val="en-US"/>
        </w:rPr>
        <w:t>: Table for Geological Survey</w:t>
      </w:r>
      <w:bookmarkEnd w:id="81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5"/>
        <w:gridCol w:w="2245"/>
        <w:gridCol w:w="1260"/>
        <w:gridCol w:w="1080"/>
        <w:gridCol w:w="1620"/>
        <w:gridCol w:w="2520"/>
      </w:tblGrid>
      <w:tr w:rsidR="00EE5F63" w:rsidRPr="004832E8" w:rsidTr="00EE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4832E8" w:rsidRPr="004832E8" w:rsidRDefault="004832E8" w:rsidP="004832E8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MCS_Geological_Servey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GeoServey_Id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PK_Geological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Servey_Id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FK_Servey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Position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Position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Topographic_Feature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Topographic Feature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Inspection_No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 xml:space="preserve">For Display and Usage e.g Token No. 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Inspection_Date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 of geological Survey.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Geology_Area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Total Area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Float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Decimal Numbers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Feasibility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Mineral_Suitability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FK_Code_Details e.g. Yes/No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Environmental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Remarks(if any) about the environment.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Inspected_By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FK_Employee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E5F63" w:rsidRPr="004832E8" w:rsidTr="00EE5F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noWrap/>
            <w:hideMark/>
          </w:tcPr>
          <w:p w:rsidR="004832E8" w:rsidRPr="004832E8" w:rsidRDefault="004832E8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Recommendation_Remarks</w:t>
            </w:r>
          </w:p>
        </w:tc>
        <w:tc>
          <w:tcPr>
            <w:tcW w:w="2245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Remarks(if any) for Geological Survey.</w:t>
            </w:r>
          </w:p>
        </w:tc>
        <w:tc>
          <w:tcPr>
            <w:tcW w:w="126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4832E8" w:rsidRPr="004832E8" w:rsidRDefault="004832E8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832E8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4832E8" w:rsidRDefault="004832E8" w:rsidP="004832E8">
      <w:pPr>
        <w:spacing w:after="0"/>
      </w:pPr>
    </w:p>
    <w:p w:rsidR="004832E8" w:rsidRDefault="00EE5F63" w:rsidP="00EE5F63">
      <w:pPr>
        <w:pStyle w:val="Heading2"/>
        <w:numPr>
          <w:ilvl w:val="1"/>
          <w:numId w:val="41"/>
        </w:numPr>
      </w:pPr>
      <w:r>
        <w:t>Geological Survey Attachment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2" w:name="_Toc3909534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38</w:t>
      </w:r>
      <w:r>
        <w:fldChar w:fldCharType="end"/>
      </w:r>
      <w:r>
        <w:rPr>
          <w:lang w:val="en-US"/>
        </w:rPr>
        <w:t>: Table for Geological Survey Attachment</w:t>
      </w:r>
      <w:bookmarkEnd w:id="82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EE5F63" w:rsidRPr="00EE5F63" w:rsidTr="00EE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EE5F63" w:rsidRPr="00EE5F63" w:rsidRDefault="00EE5F63" w:rsidP="00EE5F63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EE5F63" w:rsidRPr="00EE5F63" w:rsidTr="00EE5F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Record_Id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Path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E5F63" w:rsidRPr="00EE5F63" w:rsidTr="00EE5F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E5F63" w:rsidRPr="00EE5F63" w:rsidRDefault="00EE5F63" w:rsidP="007348A9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6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E5F63" w:rsidRPr="00EE5F63" w:rsidRDefault="00EE5F63" w:rsidP="0073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5F6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E5F63" w:rsidRDefault="00EE5F63" w:rsidP="007348A9">
      <w:pPr>
        <w:spacing w:after="0"/>
      </w:pPr>
    </w:p>
    <w:p w:rsidR="007348A9" w:rsidRDefault="007348A9" w:rsidP="00EC39BE">
      <w:pPr>
        <w:pStyle w:val="Heading2"/>
        <w:numPr>
          <w:ilvl w:val="1"/>
          <w:numId w:val="41"/>
        </w:numPr>
        <w:ind w:left="900" w:hanging="540"/>
      </w:pPr>
      <w:r>
        <w:t>Approving Authority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3" w:name="_Toc3909534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39</w:t>
      </w:r>
      <w:r>
        <w:fldChar w:fldCharType="end"/>
      </w:r>
      <w:r>
        <w:rPr>
          <w:lang w:val="en-US"/>
        </w:rPr>
        <w:t>: Table for Approving Authority</w:t>
      </w:r>
      <w:bookmarkEnd w:id="83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7348A9" w:rsidRPr="007348A9" w:rsidTr="0073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7348A9" w:rsidRPr="007348A9" w:rsidRDefault="007348A9" w:rsidP="007348A9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MCS_Approving_Authority</w:t>
            </w:r>
          </w:p>
        </w:tc>
      </w:tr>
      <w:tr w:rsidR="007348A9" w:rsidRPr="007348A9" w:rsidTr="007348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AppAuth_Id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PK_Geological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Agenda_No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Decision_Date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Date of geological Survey.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Authority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FK_Code_Details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Environmental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 about the environment.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7348A9" w:rsidRPr="007348A9" w:rsidTr="007348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7348A9" w:rsidRPr="007348A9" w:rsidRDefault="007348A9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Details</w:t>
            </w:r>
          </w:p>
        </w:tc>
        <w:tc>
          <w:tcPr>
            <w:tcW w:w="225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Remarks(if any) for Geological Survey.</w:t>
            </w:r>
          </w:p>
        </w:tc>
        <w:tc>
          <w:tcPr>
            <w:tcW w:w="126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7348A9" w:rsidRPr="007348A9" w:rsidRDefault="007348A9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348A9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</w:tbl>
    <w:p w:rsidR="007348A9" w:rsidRDefault="007348A9" w:rsidP="00EC39BE">
      <w:pPr>
        <w:spacing w:after="0"/>
      </w:pPr>
    </w:p>
    <w:p w:rsidR="00EC39BE" w:rsidRDefault="00EC39BE" w:rsidP="00B43636">
      <w:pPr>
        <w:pStyle w:val="Heading2"/>
        <w:numPr>
          <w:ilvl w:val="1"/>
          <w:numId w:val="41"/>
        </w:numPr>
        <w:ind w:left="900" w:hanging="540"/>
      </w:pPr>
      <w:r>
        <w:t>Approving Authority Attachment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4" w:name="_Toc3909534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40</w:t>
      </w:r>
      <w:r>
        <w:fldChar w:fldCharType="end"/>
      </w:r>
      <w:r>
        <w:rPr>
          <w:lang w:val="en-US"/>
        </w:rPr>
        <w:t>: Table for Approving Authority Attachment</w:t>
      </w:r>
      <w:bookmarkEnd w:id="84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18"/>
        <w:gridCol w:w="2522"/>
      </w:tblGrid>
      <w:tr w:rsidR="00EC39BE" w:rsidRPr="00EC39BE" w:rsidTr="00EC3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EC39BE" w:rsidRPr="00EC39BE" w:rsidRDefault="00EC39BE" w:rsidP="00EC39BE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Config_Attachment</w:t>
            </w:r>
          </w:p>
        </w:tc>
      </w:tr>
      <w:tr w:rsidR="00EC39BE" w:rsidRPr="00EC39BE" w:rsidTr="00EC39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PK_Attachment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TBL_Name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Table Name for which doc is attached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Record_Id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Record Id for which the doc is attached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Directory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Directory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Path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File Path for the attachment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Duration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Duration in case of audio/video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Type_Id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Type( FK_Code-Details)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Size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Size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Detail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Details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  <w:tr w:rsidR="00EC39BE" w:rsidRPr="00EC39BE" w:rsidTr="00EC3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Attachment Date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18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C39BE" w:rsidRDefault="00EC39BE" w:rsidP="00EC39BE">
      <w:pPr>
        <w:spacing w:after="0"/>
      </w:pPr>
    </w:p>
    <w:p w:rsidR="00EC39BE" w:rsidRDefault="00EC39BE" w:rsidP="00B43636">
      <w:pPr>
        <w:pStyle w:val="Heading2"/>
        <w:numPr>
          <w:ilvl w:val="1"/>
          <w:numId w:val="41"/>
        </w:numPr>
        <w:ind w:left="900" w:hanging="540"/>
      </w:pPr>
      <w:r>
        <w:t>Allotment Letter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5" w:name="_Toc3909534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41</w:t>
      </w:r>
      <w:r>
        <w:fldChar w:fldCharType="end"/>
      </w:r>
      <w:r>
        <w:rPr>
          <w:lang w:val="en-US"/>
        </w:rPr>
        <w:t>: Table for Allotment Letter</w:t>
      </w:r>
      <w:bookmarkEnd w:id="85"/>
    </w:p>
    <w:tbl>
      <w:tblPr>
        <w:tblStyle w:val="GridTable1Light-Accent4"/>
        <w:tblW w:w="11712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62"/>
        <w:gridCol w:w="1260"/>
        <w:gridCol w:w="1080"/>
        <w:gridCol w:w="1620"/>
        <w:gridCol w:w="2520"/>
      </w:tblGrid>
      <w:tr w:rsidR="00EC39BE" w:rsidRPr="00EC39BE" w:rsidTr="000D7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2" w:type="dxa"/>
            <w:gridSpan w:val="6"/>
            <w:noWrap/>
            <w:hideMark/>
          </w:tcPr>
          <w:p w:rsidR="00EC39BE" w:rsidRPr="00EC39BE" w:rsidRDefault="00EC39BE" w:rsidP="00EC39BE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MCS_Allotment_Letter</w:t>
            </w:r>
          </w:p>
        </w:tc>
      </w:tr>
      <w:tr w:rsidR="00EC39BE" w:rsidRPr="00EC39BE" w:rsidTr="000D710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Allotment_Id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PK_Allotment_Letter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Allotment_No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Allotment_Date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 of Allotment.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varchar (It will comes from Template Table)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 (It will comes from Template Table)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 xml:space="preserve">Necessary Terms and Condition Required. 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EC39BE" w:rsidRPr="00EC39BE" w:rsidTr="000D71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EC39BE" w:rsidRPr="00EC39BE" w:rsidRDefault="00EC39BE" w:rsidP="00EC39BE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Actual_Expiry</w:t>
            </w:r>
          </w:p>
        </w:tc>
        <w:tc>
          <w:tcPr>
            <w:tcW w:w="2262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noWrap/>
            <w:hideMark/>
          </w:tcPr>
          <w:p w:rsidR="00EC39BE" w:rsidRPr="00EC39BE" w:rsidRDefault="00EC39BE" w:rsidP="00EC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C39BE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EC39BE" w:rsidRDefault="00EC39BE" w:rsidP="00565345">
      <w:pPr>
        <w:spacing w:after="0"/>
      </w:pPr>
    </w:p>
    <w:p w:rsidR="00565345" w:rsidRDefault="00565345" w:rsidP="00B43636">
      <w:pPr>
        <w:pStyle w:val="Heading2"/>
        <w:numPr>
          <w:ilvl w:val="1"/>
          <w:numId w:val="41"/>
        </w:numPr>
        <w:ind w:left="900" w:hanging="540"/>
      </w:pPr>
      <w:r>
        <w:t>Work Order</w:t>
      </w:r>
    </w:p>
    <w:p w:rsidR="000D710C" w:rsidRDefault="000D710C" w:rsidP="000D710C">
      <w:pPr>
        <w:pStyle w:val="Caption"/>
        <w:keepNext/>
        <w:spacing w:after="0"/>
        <w:jc w:val="center"/>
      </w:pPr>
      <w:bookmarkStart w:id="86" w:name="_Toc3909534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1F50">
        <w:rPr>
          <w:noProof/>
        </w:rPr>
        <w:t>42</w:t>
      </w:r>
      <w:r>
        <w:fldChar w:fldCharType="end"/>
      </w:r>
      <w:r>
        <w:rPr>
          <w:lang w:val="en-US"/>
        </w:rPr>
        <w:t>: Table for Work Order</w:t>
      </w:r>
      <w:bookmarkEnd w:id="86"/>
    </w:p>
    <w:tbl>
      <w:tblPr>
        <w:tblStyle w:val="GridTable1Light-Accent4"/>
        <w:tblW w:w="1170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250"/>
        <w:gridCol w:w="1260"/>
        <w:gridCol w:w="1080"/>
        <w:gridCol w:w="1620"/>
        <w:gridCol w:w="2520"/>
      </w:tblGrid>
      <w:tr w:rsidR="00565345" w:rsidRPr="00565345" w:rsidTr="00565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0" w:type="dxa"/>
            <w:gridSpan w:val="6"/>
            <w:noWrap/>
            <w:hideMark/>
          </w:tcPr>
          <w:p w:rsidR="00565345" w:rsidRPr="00565345" w:rsidRDefault="00565345" w:rsidP="0056534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MCS_Work_Order</w:t>
            </w:r>
          </w:p>
        </w:tc>
      </w:tr>
      <w:tr w:rsidR="00565345" w:rsidRPr="00565345" w:rsidTr="0056534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 Allowed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Work_Order_Id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PK_Work_Order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Primary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Integers, Auto Increment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Application_Id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FK_Application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Work_Order_No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 Display and Usage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Combiunation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Work_Order_Date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Date.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DateTime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Date and Time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Subject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Body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 xml:space="preserve">Text 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Terms_Conditions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 xml:space="preserve">Necessary Terms and Condition Required. 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Chasing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255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Any Combination of Characters</w:t>
            </w:r>
          </w:p>
        </w:tc>
      </w:tr>
      <w:tr w:rsidR="00565345" w:rsidRPr="00565345" w:rsidTr="005653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565345" w:rsidRPr="00565345" w:rsidRDefault="00565345" w:rsidP="00565345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225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FK_Code_Details e.g. Approved/Rejected etc.</w:t>
            </w:r>
          </w:p>
        </w:tc>
        <w:tc>
          <w:tcPr>
            <w:tcW w:w="126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Integer</w:t>
            </w:r>
          </w:p>
        </w:tc>
        <w:tc>
          <w:tcPr>
            <w:tcW w:w="108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Default</w:t>
            </w:r>
          </w:p>
        </w:tc>
        <w:tc>
          <w:tcPr>
            <w:tcW w:w="16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Foreign Key</w:t>
            </w:r>
          </w:p>
        </w:tc>
        <w:tc>
          <w:tcPr>
            <w:tcW w:w="2520" w:type="dxa"/>
            <w:noWrap/>
            <w:hideMark/>
          </w:tcPr>
          <w:p w:rsidR="00565345" w:rsidRPr="00565345" w:rsidRDefault="00565345" w:rsidP="00565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65345">
              <w:rPr>
                <w:rFonts w:ascii="Calibri" w:eastAsia="Times New Roman" w:hAnsi="Calibri" w:cs="Times New Roman"/>
                <w:sz w:val="24"/>
                <w:szCs w:val="24"/>
              </w:rPr>
              <w:t>Only Integers</w:t>
            </w:r>
          </w:p>
        </w:tc>
      </w:tr>
    </w:tbl>
    <w:p w:rsidR="00565345" w:rsidRPr="00EE5F63" w:rsidRDefault="00565345" w:rsidP="00EE5F63"/>
    <w:sectPr w:rsidR="00565345" w:rsidRPr="00EE5F63" w:rsidSect="00AC1CDB">
      <w:footerReference w:type="default" r:id="rId11"/>
      <w:footerReference w:type="first" r:id="rId12"/>
      <w:type w:val="continuous"/>
      <w:pgSz w:w="11907" w:h="16839" w:code="9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41" w:rsidRDefault="00334E41">
      <w:pPr>
        <w:spacing w:after="0" w:line="240" w:lineRule="auto"/>
      </w:pPr>
      <w:r>
        <w:separator/>
      </w:r>
    </w:p>
  </w:endnote>
  <w:endnote w:type="continuationSeparator" w:id="0">
    <w:p w:rsidR="00334E41" w:rsidRDefault="0033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A9" w:rsidRDefault="00334E41" w:rsidP="00AC1CDB">
    <w:pPr>
      <w:pStyle w:val="Footer"/>
    </w:pPr>
    <w:sdt>
      <w:sdtPr>
        <w:alias w:val="Company"/>
        <w:tag w:val=""/>
        <w:id w:val="-2084213739"/>
        <w:placeholder>
          <w:docPart w:val="8916240F1671427FAD13FE95E2FEB11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348A9">
          <w:rPr>
            <w:lang w:val="en-US"/>
          </w:rPr>
          <w:t>openM4S</w:t>
        </w:r>
      </w:sdtContent>
    </w:sdt>
    <w:r w:rsidR="007348A9">
      <w:t xml:space="preserve"> | </w:t>
    </w:r>
    <w:sdt>
      <w:sdtPr>
        <w:alias w:val="Title"/>
        <w:tag w:val=""/>
        <w:id w:val="-1682195128"/>
        <w:placeholder>
          <w:docPart w:val="C083FDE903ED4953A6942B552E36EF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8A9">
          <w:rPr>
            <w:lang w:val="en-US"/>
          </w:rPr>
          <w:t>Mineral Cadastre System</w:t>
        </w:r>
      </w:sdtContent>
    </w:sdt>
    <w:r w:rsidR="007348A9">
      <w:ptab w:relativeTo="margin" w:alignment="center" w:leader="none"/>
    </w:r>
    <w:r w:rsidR="007348A9">
      <w:fldChar w:fldCharType="begin"/>
    </w:r>
    <w:r w:rsidR="007348A9">
      <w:instrText xml:space="preserve"> PAGE  \* Arabic  \* MERGEFORMAT </w:instrText>
    </w:r>
    <w:r w:rsidR="007348A9">
      <w:fldChar w:fldCharType="separate"/>
    </w:r>
    <w:r w:rsidR="00741AD5">
      <w:rPr>
        <w:noProof/>
      </w:rPr>
      <w:t>2</w:t>
    </w:r>
    <w:r w:rsidR="007348A9">
      <w:fldChar w:fldCharType="end"/>
    </w:r>
    <w:r w:rsidR="007348A9">
      <w:ptab w:relativeTo="margin" w:alignment="right" w:leader="none"/>
    </w:r>
    <w:sdt>
      <w:sdtPr>
        <w:alias w:val="Company Address"/>
        <w:tag w:val=""/>
        <w:id w:val="1796401705"/>
        <w:placeholder>
          <w:docPart w:val="BA786A5A02464D7BB6E5B727DC1B0F6C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7348A9">
          <w:rPr>
            <w:caps w:val="0"/>
            <w:lang w:val="en-US"/>
          </w:rPr>
          <w:t>http://www.openm4s.org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A9" w:rsidRDefault="00334E41" w:rsidP="00AC1CDB">
    <w:pPr>
      <w:pStyle w:val="Footer"/>
    </w:pPr>
    <w:sdt>
      <w:sdtPr>
        <w:alias w:val="Company"/>
        <w:tag w:val=""/>
        <w:id w:val="1981571359"/>
        <w:placeholder>
          <w:docPart w:val="DFFDD488498246FB91BA46AB5C2504C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348A9">
          <w:rPr>
            <w:lang w:val="en-US"/>
          </w:rPr>
          <w:t>openM4S</w:t>
        </w:r>
      </w:sdtContent>
    </w:sdt>
    <w:r w:rsidR="007348A9">
      <w:t xml:space="preserve"> | </w:t>
    </w:r>
    <w:sdt>
      <w:sdtPr>
        <w:alias w:val="Title"/>
        <w:tag w:val=""/>
        <w:id w:val="-561871778"/>
        <w:placeholder>
          <w:docPart w:val="83B55CBC23844711811859BE94A363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8A9">
          <w:rPr>
            <w:lang w:val="en-US"/>
          </w:rPr>
          <w:t>Mineral Cadastre System</w:t>
        </w:r>
      </w:sdtContent>
    </w:sdt>
    <w:r w:rsidR="007348A9">
      <w:ptab w:relativeTo="margin" w:alignment="right" w:leader="none"/>
    </w:r>
    <w:sdt>
      <w:sdtPr>
        <w:alias w:val="Company Address"/>
        <w:tag w:val=""/>
        <w:id w:val="5645077"/>
        <w:placeholder>
          <w:docPart w:val="6D65C1B1BF2A4A74B33A470A47879DAD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7348A9">
          <w:rPr>
            <w:caps w:val="0"/>
            <w:lang w:val="en-US"/>
          </w:rPr>
          <w:t>http://www.openm4s.org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41" w:rsidRDefault="00334E41">
      <w:pPr>
        <w:spacing w:after="0" w:line="240" w:lineRule="auto"/>
      </w:pPr>
      <w:r>
        <w:separator/>
      </w:r>
    </w:p>
  </w:footnote>
  <w:footnote w:type="continuationSeparator" w:id="0">
    <w:p w:rsidR="00334E41" w:rsidRDefault="00334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8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D6D76"/>
    <w:multiLevelType w:val="hybridMultilevel"/>
    <w:tmpl w:val="E1704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B7C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F377E3"/>
    <w:multiLevelType w:val="multilevel"/>
    <w:tmpl w:val="01BA99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10F2FC9"/>
    <w:multiLevelType w:val="multilevel"/>
    <w:tmpl w:val="B9A0A5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64346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BF38FE"/>
    <w:multiLevelType w:val="hybridMultilevel"/>
    <w:tmpl w:val="73063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5C0C3A"/>
    <w:multiLevelType w:val="hybridMultilevel"/>
    <w:tmpl w:val="A07C1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84808"/>
    <w:multiLevelType w:val="multilevel"/>
    <w:tmpl w:val="25AEF68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9">
    <w:nsid w:val="1ADF13B0"/>
    <w:multiLevelType w:val="hybridMultilevel"/>
    <w:tmpl w:val="E31E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0317"/>
    <w:multiLevelType w:val="hybridMultilevel"/>
    <w:tmpl w:val="F32A5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62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234B27"/>
    <w:multiLevelType w:val="hybridMultilevel"/>
    <w:tmpl w:val="9DA8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926EC8"/>
    <w:multiLevelType w:val="hybridMultilevel"/>
    <w:tmpl w:val="9C24B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63735"/>
    <w:multiLevelType w:val="hybridMultilevel"/>
    <w:tmpl w:val="75FEE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B03A4D"/>
    <w:multiLevelType w:val="hybridMultilevel"/>
    <w:tmpl w:val="99E6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C3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E0207"/>
    <w:multiLevelType w:val="hybridMultilevel"/>
    <w:tmpl w:val="F0E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C3751"/>
    <w:multiLevelType w:val="multilevel"/>
    <w:tmpl w:val="CD1EB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5106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686F91"/>
    <w:multiLevelType w:val="hybridMultilevel"/>
    <w:tmpl w:val="CEE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6676B"/>
    <w:multiLevelType w:val="multilevel"/>
    <w:tmpl w:val="A4306C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446C3467"/>
    <w:multiLevelType w:val="multilevel"/>
    <w:tmpl w:val="3A9CE7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47E605BB"/>
    <w:multiLevelType w:val="hybridMultilevel"/>
    <w:tmpl w:val="151A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1218C"/>
    <w:multiLevelType w:val="multilevel"/>
    <w:tmpl w:val="69E62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A253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AE56C24"/>
    <w:multiLevelType w:val="hybridMultilevel"/>
    <w:tmpl w:val="6BD2EE3A"/>
    <w:lvl w:ilvl="0" w:tplc="BB44AEBA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5B39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7218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9A657A"/>
    <w:multiLevelType w:val="hybridMultilevel"/>
    <w:tmpl w:val="6B28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F3AEE"/>
    <w:multiLevelType w:val="multilevel"/>
    <w:tmpl w:val="F1F291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>
    <w:nsid w:val="65B820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8280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13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9B4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32376F"/>
    <w:multiLevelType w:val="multilevel"/>
    <w:tmpl w:val="B7DE4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433254"/>
    <w:multiLevelType w:val="hybridMultilevel"/>
    <w:tmpl w:val="163C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F2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ACB19F0"/>
    <w:multiLevelType w:val="hybridMultilevel"/>
    <w:tmpl w:val="9672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179E1"/>
    <w:multiLevelType w:val="multilevel"/>
    <w:tmpl w:val="203E55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2">
    <w:nsid w:val="7FD436C7"/>
    <w:multiLevelType w:val="multilevel"/>
    <w:tmpl w:val="5E706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FE006A0"/>
    <w:multiLevelType w:val="hybridMultilevel"/>
    <w:tmpl w:val="A96C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23"/>
  </w:num>
  <w:num w:numId="9">
    <w:abstractNumId w:val="41"/>
  </w:num>
  <w:num w:numId="10">
    <w:abstractNumId w:val="24"/>
  </w:num>
  <w:num w:numId="11">
    <w:abstractNumId w:val="32"/>
  </w:num>
  <w:num w:numId="12">
    <w:abstractNumId w:val="8"/>
  </w:num>
  <w:num w:numId="13">
    <w:abstractNumId w:val="5"/>
  </w:num>
  <w:num w:numId="14">
    <w:abstractNumId w:val="1"/>
  </w:num>
  <w:num w:numId="15">
    <w:abstractNumId w:val="37"/>
  </w:num>
  <w:num w:numId="16">
    <w:abstractNumId w:val="29"/>
  </w:num>
  <w:num w:numId="17">
    <w:abstractNumId w:val="12"/>
  </w:num>
  <w:num w:numId="18">
    <w:abstractNumId w:val="34"/>
  </w:num>
  <w:num w:numId="19">
    <w:abstractNumId w:val="20"/>
  </w:num>
  <w:num w:numId="20">
    <w:abstractNumId w:val="26"/>
  </w:num>
  <w:num w:numId="21">
    <w:abstractNumId w:val="42"/>
  </w:num>
  <w:num w:numId="22">
    <w:abstractNumId w:val="33"/>
  </w:num>
  <w:num w:numId="23">
    <w:abstractNumId w:val="13"/>
  </w:num>
  <w:num w:numId="24">
    <w:abstractNumId w:val="27"/>
  </w:num>
  <w:num w:numId="25">
    <w:abstractNumId w:val="6"/>
  </w:num>
  <w:num w:numId="26">
    <w:abstractNumId w:val="22"/>
  </w:num>
  <w:num w:numId="27">
    <w:abstractNumId w:val="7"/>
  </w:num>
  <w:num w:numId="28">
    <w:abstractNumId w:val="39"/>
  </w:num>
  <w:num w:numId="29">
    <w:abstractNumId w:val="11"/>
  </w:num>
  <w:num w:numId="30">
    <w:abstractNumId w:val="16"/>
  </w:num>
  <w:num w:numId="31">
    <w:abstractNumId w:val="9"/>
  </w:num>
  <w:num w:numId="32">
    <w:abstractNumId w:val="19"/>
  </w:num>
  <w:num w:numId="33">
    <w:abstractNumId w:val="31"/>
  </w:num>
  <w:num w:numId="34">
    <w:abstractNumId w:val="43"/>
  </w:num>
  <w:num w:numId="35">
    <w:abstractNumId w:val="38"/>
  </w:num>
  <w:num w:numId="36">
    <w:abstractNumId w:val="36"/>
  </w:num>
  <w:num w:numId="37">
    <w:abstractNumId w:val="40"/>
  </w:num>
  <w:num w:numId="38">
    <w:abstractNumId w:val="25"/>
  </w:num>
  <w:num w:numId="39">
    <w:abstractNumId w:val="14"/>
  </w:num>
  <w:num w:numId="40">
    <w:abstractNumId w:val="17"/>
  </w:num>
  <w:num w:numId="41">
    <w:abstractNumId w:val="30"/>
  </w:num>
  <w:num w:numId="42">
    <w:abstractNumId w:val="35"/>
  </w:num>
  <w:num w:numId="43">
    <w:abstractNumId w:val="2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DF"/>
    <w:rsid w:val="0001175E"/>
    <w:rsid w:val="0001433A"/>
    <w:rsid w:val="000154A6"/>
    <w:rsid w:val="00023AF2"/>
    <w:rsid w:val="0005272B"/>
    <w:rsid w:val="0006745C"/>
    <w:rsid w:val="00071DA7"/>
    <w:rsid w:val="00081778"/>
    <w:rsid w:val="000A68D1"/>
    <w:rsid w:val="000C1A40"/>
    <w:rsid w:val="000D710C"/>
    <w:rsid w:val="000E32A8"/>
    <w:rsid w:val="001006BA"/>
    <w:rsid w:val="001145A8"/>
    <w:rsid w:val="00170B57"/>
    <w:rsid w:val="001727AB"/>
    <w:rsid w:val="001943BE"/>
    <w:rsid w:val="001A674D"/>
    <w:rsid w:val="001B4533"/>
    <w:rsid w:val="001D1291"/>
    <w:rsid w:val="001D7379"/>
    <w:rsid w:val="001E7564"/>
    <w:rsid w:val="001F3116"/>
    <w:rsid w:val="0021676B"/>
    <w:rsid w:val="00230655"/>
    <w:rsid w:val="00244EE6"/>
    <w:rsid w:val="002535EF"/>
    <w:rsid w:val="00260A04"/>
    <w:rsid w:val="002C523B"/>
    <w:rsid w:val="002D0CAB"/>
    <w:rsid w:val="002D35DD"/>
    <w:rsid w:val="002F28F0"/>
    <w:rsid w:val="003008AB"/>
    <w:rsid w:val="00320E16"/>
    <w:rsid w:val="0033434E"/>
    <w:rsid w:val="00334E41"/>
    <w:rsid w:val="00352A37"/>
    <w:rsid w:val="0036019D"/>
    <w:rsid w:val="00363620"/>
    <w:rsid w:val="003658ED"/>
    <w:rsid w:val="003679D4"/>
    <w:rsid w:val="003745F4"/>
    <w:rsid w:val="00385B5C"/>
    <w:rsid w:val="003A51CD"/>
    <w:rsid w:val="003D24C5"/>
    <w:rsid w:val="003D385F"/>
    <w:rsid w:val="003D6B49"/>
    <w:rsid w:val="003E1A9F"/>
    <w:rsid w:val="003F6F38"/>
    <w:rsid w:val="004055E1"/>
    <w:rsid w:val="004126A6"/>
    <w:rsid w:val="0041358F"/>
    <w:rsid w:val="004153C2"/>
    <w:rsid w:val="004312E0"/>
    <w:rsid w:val="00440004"/>
    <w:rsid w:val="00456577"/>
    <w:rsid w:val="00463608"/>
    <w:rsid w:val="00466DDB"/>
    <w:rsid w:val="00471145"/>
    <w:rsid w:val="00475F64"/>
    <w:rsid w:val="004832E8"/>
    <w:rsid w:val="00486F80"/>
    <w:rsid w:val="004B6C54"/>
    <w:rsid w:val="004B700D"/>
    <w:rsid w:val="004C27E3"/>
    <w:rsid w:val="004D418D"/>
    <w:rsid w:val="004F2930"/>
    <w:rsid w:val="00512856"/>
    <w:rsid w:val="005419D1"/>
    <w:rsid w:val="00562335"/>
    <w:rsid w:val="00565345"/>
    <w:rsid w:val="00572577"/>
    <w:rsid w:val="005865BA"/>
    <w:rsid w:val="00587CF2"/>
    <w:rsid w:val="00590EA0"/>
    <w:rsid w:val="005918CD"/>
    <w:rsid w:val="005919D1"/>
    <w:rsid w:val="005941E3"/>
    <w:rsid w:val="005F1872"/>
    <w:rsid w:val="00612027"/>
    <w:rsid w:val="00617F41"/>
    <w:rsid w:val="006217AF"/>
    <w:rsid w:val="0063777A"/>
    <w:rsid w:val="00640C93"/>
    <w:rsid w:val="00645419"/>
    <w:rsid w:val="0066674C"/>
    <w:rsid w:val="006827FC"/>
    <w:rsid w:val="00687D3F"/>
    <w:rsid w:val="00694CDA"/>
    <w:rsid w:val="006B4DF5"/>
    <w:rsid w:val="006C0D43"/>
    <w:rsid w:val="006C2B4A"/>
    <w:rsid w:val="006C59B8"/>
    <w:rsid w:val="006E305A"/>
    <w:rsid w:val="006E57BA"/>
    <w:rsid w:val="006F0719"/>
    <w:rsid w:val="006F0A4D"/>
    <w:rsid w:val="00715E8E"/>
    <w:rsid w:val="0071618C"/>
    <w:rsid w:val="0072042B"/>
    <w:rsid w:val="007348A9"/>
    <w:rsid w:val="00741AD5"/>
    <w:rsid w:val="00760337"/>
    <w:rsid w:val="00761C90"/>
    <w:rsid w:val="00762782"/>
    <w:rsid w:val="00764ED2"/>
    <w:rsid w:val="007758E3"/>
    <w:rsid w:val="007761A6"/>
    <w:rsid w:val="00793177"/>
    <w:rsid w:val="007A1E8B"/>
    <w:rsid w:val="007A28C6"/>
    <w:rsid w:val="007E481D"/>
    <w:rsid w:val="008402A0"/>
    <w:rsid w:val="00886210"/>
    <w:rsid w:val="00897327"/>
    <w:rsid w:val="008A0548"/>
    <w:rsid w:val="008A5A0E"/>
    <w:rsid w:val="008C6252"/>
    <w:rsid w:val="008D02B6"/>
    <w:rsid w:val="008D5170"/>
    <w:rsid w:val="008E1657"/>
    <w:rsid w:val="008F6B71"/>
    <w:rsid w:val="00901F97"/>
    <w:rsid w:val="009161C5"/>
    <w:rsid w:val="00923C0F"/>
    <w:rsid w:val="009267EF"/>
    <w:rsid w:val="00926DDF"/>
    <w:rsid w:val="00946685"/>
    <w:rsid w:val="00947A97"/>
    <w:rsid w:val="009512D7"/>
    <w:rsid w:val="00953A2B"/>
    <w:rsid w:val="00953E9A"/>
    <w:rsid w:val="00963386"/>
    <w:rsid w:val="009809B8"/>
    <w:rsid w:val="009A5D25"/>
    <w:rsid w:val="009B2B17"/>
    <w:rsid w:val="009F7B85"/>
    <w:rsid w:val="00A00611"/>
    <w:rsid w:val="00A02D5C"/>
    <w:rsid w:val="00A356A8"/>
    <w:rsid w:val="00A41F50"/>
    <w:rsid w:val="00A87B00"/>
    <w:rsid w:val="00A905D6"/>
    <w:rsid w:val="00A96EEB"/>
    <w:rsid w:val="00AB1BE0"/>
    <w:rsid w:val="00AC0DAC"/>
    <w:rsid w:val="00AC1CDB"/>
    <w:rsid w:val="00AE79C1"/>
    <w:rsid w:val="00B1311A"/>
    <w:rsid w:val="00B31341"/>
    <w:rsid w:val="00B321E2"/>
    <w:rsid w:val="00B43636"/>
    <w:rsid w:val="00B805D9"/>
    <w:rsid w:val="00B96CCC"/>
    <w:rsid w:val="00B9799A"/>
    <w:rsid w:val="00BA7FE5"/>
    <w:rsid w:val="00BB0E63"/>
    <w:rsid w:val="00BB23BE"/>
    <w:rsid w:val="00BD1E69"/>
    <w:rsid w:val="00BD5D47"/>
    <w:rsid w:val="00BD7D81"/>
    <w:rsid w:val="00BE2D55"/>
    <w:rsid w:val="00C008B6"/>
    <w:rsid w:val="00C13241"/>
    <w:rsid w:val="00C55845"/>
    <w:rsid w:val="00C6250A"/>
    <w:rsid w:val="00C65F4A"/>
    <w:rsid w:val="00C67B39"/>
    <w:rsid w:val="00C97EB9"/>
    <w:rsid w:val="00CA473D"/>
    <w:rsid w:val="00CC14AC"/>
    <w:rsid w:val="00CD49C9"/>
    <w:rsid w:val="00D075FF"/>
    <w:rsid w:val="00D12BFD"/>
    <w:rsid w:val="00D212AD"/>
    <w:rsid w:val="00D268B2"/>
    <w:rsid w:val="00D57416"/>
    <w:rsid w:val="00D81DC6"/>
    <w:rsid w:val="00D97CEB"/>
    <w:rsid w:val="00DB3C9E"/>
    <w:rsid w:val="00DB5EA5"/>
    <w:rsid w:val="00DD40E1"/>
    <w:rsid w:val="00DE40DA"/>
    <w:rsid w:val="00DE7509"/>
    <w:rsid w:val="00DE7FCB"/>
    <w:rsid w:val="00DF7C48"/>
    <w:rsid w:val="00E32EC9"/>
    <w:rsid w:val="00E434A8"/>
    <w:rsid w:val="00E5169C"/>
    <w:rsid w:val="00E548F3"/>
    <w:rsid w:val="00E76025"/>
    <w:rsid w:val="00EA0B6B"/>
    <w:rsid w:val="00EA0C39"/>
    <w:rsid w:val="00EA1E14"/>
    <w:rsid w:val="00EA4602"/>
    <w:rsid w:val="00EB18F2"/>
    <w:rsid w:val="00EB1ECD"/>
    <w:rsid w:val="00EB3BB9"/>
    <w:rsid w:val="00EC39BE"/>
    <w:rsid w:val="00ED282F"/>
    <w:rsid w:val="00ED5E8D"/>
    <w:rsid w:val="00EE5F63"/>
    <w:rsid w:val="00EE7BCA"/>
    <w:rsid w:val="00EF08E2"/>
    <w:rsid w:val="00F01578"/>
    <w:rsid w:val="00F01AF4"/>
    <w:rsid w:val="00F12FC8"/>
    <w:rsid w:val="00F169E1"/>
    <w:rsid w:val="00F226DF"/>
    <w:rsid w:val="00F265C0"/>
    <w:rsid w:val="00F3016F"/>
    <w:rsid w:val="00F37D6E"/>
    <w:rsid w:val="00F600B9"/>
    <w:rsid w:val="00F70579"/>
    <w:rsid w:val="00F83D07"/>
    <w:rsid w:val="00F866EB"/>
    <w:rsid w:val="00FA47CF"/>
    <w:rsid w:val="00FA7E36"/>
    <w:rsid w:val="00FB348B"/>
    <w:rsid w:val="00FC1313"/>
    <w:rsid w:val="00FC7988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48CAE-4A82-481F-A9CF-E0E5D279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5B74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564"/>
    <w:pPr>
      <w:keepNext/>
      <w:keepLines/>
      <w:pBdr>
        <w:bottom w:val="single" w:sz="8" w:space="0" w:color="D1EEF9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CADE4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1CADE4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7564"/>
    <w:rPr>
      <w:rFonts w:asciiTheme="majorHAnsi" w:eastAsiaTheme="majorEastAsia" w:hAnsiTheme="majorHAnsi" w:cstheme="majorBidi"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1481AB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D212AD"/>
    <w:pPr>
      <w:numPr>
        <w:numId w:val="1"/>
      </w:numPr>
      <w:tabs>
        <w:tab w:val="right" w:leader="dot" w:pos="9017"/>
      </w:tabs>
      <w:spacing w:after="140" w:line="240" w:lineRule="auto"/>
      <w:ind w:right="27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14AC"/>
    <w:pPr>
      <w:tabs>
        <w:tab w:val="left" w:pos="1350"/>
        <w:tab w:val="left" w:pos="1530"/>
        <w:tab w:val="right" w:leader="dot" w:pos="9000"/>
        <w:tab w:val="right" w:leader="dot" w:pos="9350"/>
      </w:tabs>
      <w:spacing w:after="100" w:line="240" w:lineRule="auto"/>
      <w:ind w:left="720" w:right="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6EAC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9FC0D5" w:themeColor="text2" w:themeTint="66"/>
        <w:left w:val="single" w:sz="4" w:space="0" w:color="9FC0D5" w:themeColor="text2" w:themeTint="66"/>
        <w:bottom w:val="single" w:sz="4" w:space="0" w:color="9FC0D5" w:themeColor="text2" w:themeTint="66"/>
        <w:right w:val="single" w:sz="4" w:space="0" w:color="9FC0D5" w:themeColor="text2" w:themeTint="66"/>
        <w:insideV w:val="single" w:sz="4" w:space="0" w:color="9FC0D5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1CADE4" w:themeFill="accent1"/>
      </w:tcPr>
    </w:tblStylePr>
    <w:tblStylePr w:type="lastRow">
      <w:rPr>
        <w:rFonts w:asciiTheme="majorHAnsi" w:hAnsiTheme="majorHAnsi"/>
        <w:b/>
        <w:caps/>
        <w:smallCaps w:val="0"/>
        <w:color w:val="1CADE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FDFEA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212AD"/>
    <w:pPr>
      <w:tabs>
        <w:tab w:val="left" w:pos="1540"/>
        <w:tab w:val="right" w:leader="dot" w:pos="9017"/>
      </w:tabs>
      <w:spacing w:after="100"/>
      <w:ind w:left="720" w:right="27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591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1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7CF2"/>
    <w:pPr>
      <w:spacing w:after="200" w:line="240" w:lineRule="auto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6B49"/>
    <w:pPr>
      <w:spacing w:after="0"/>
    </w:pPr>
  </w:style>
  <w:style w:type="table" w:styleId="GridTable1Light">
    <w:name w:val="Grid Table 1 Light"/>
    <w:basedOn w:val="TableNormal"/>
    <w:uiPriority w:val="46"/>
    <w:rsid w:val="00BE2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217AF"/>
  </w:style>
  <w:style w:type="paragraph" w:styleId="PlainText">
    <w:name w:val="Plain Text"/>
    <w:basedOn w:val="Normal"/>
    <w:link w:val="PlainTextChar"/>
    <w:uiPriority w:val="99"/>
    <w:unhideWhenUsed/>
    <w:rsid w:val="00F01AF4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01AF4"/>
    <w:rPr>
      <w:rFonts w:ascii="Consolas" w:eastAsia="Calibri" w:hAnsi="Consolas" w:cs="Times New Roman"/>
      <w:color w:val="auto"/>
      <w:sz w:val="21"/>
      <w:szCs w:val="21"/>
      <w:lang w:eastAsia="en-US"/>
    </w:rPr>
  </w:style>
  <w:style w:type="table" w:styleId="GridTable1Light-Accent1">
    <w:name w:val="Grid Table 1 Light Accent 1"/>
    <w:basedOn w:val="TableNormal"/>
    <w:uiPriority w:val="46"/>
    <w:rsid w:val="00682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01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32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DADULHAQ%20FAROOQI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6240F1671427FAD13FE95E2F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82A2-A03B-42B1-9387-FFF75215C752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C083FDE903ED4953A6942B552E36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5E1CF-6F7D-4A77-99A0-EC8AF5860D0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BA786A5A02464D7BB6E5B727DC1B0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F5982-C9B0-446B-A940-9C6A8D75EFBF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  <w:docPart>
      <w:docPartPr>
        <w:name w:val="DFFDD488498246FB91BA46AB5C2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5758D-06CA-4297-B984-74616EE621E8}"/>
      </w:docPartPr>
      <w:docPartBody>
        <w:p w:rsidR="008A6992" w:rsidRDefault="00FA60DE">
          <w:r w:rsidRPr="007F571A">
            <w:rPr>
              <w:rStyle w:val="PlaceholderText"/>
            </w:rPr>
            <w:t>[Company]</w:t>
          </w:r>
        </w:p>
      </w:docPartBody>
    </w:docPart>
    <w:docPart>
      <w:docPartPr>
        <w:name w:val="83B55CBC23844711811859BE94A36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2990B-01DE-4108-ADE6-DA077A1CF472}"/>
      </w:docPartPr>
      <w:docPartBody>
        <w:p w:rsidR="008A6992" w:rsidRDefault="00FA60DE">
          <w:r w:rsidRPr="007F571A">
            <w:rPr>
              <w:rStyle w:val="PlaceholderText"/>
            </w:rPr>
            <w:t>[Title]</w:t>
          </w:r>
        </w:p>
      </w:docPartBody>
    </w:docPart>
    <w:docPart>
      <w:docPartPr>
        <w:name w:val="6D65C1B1BF2A4A74B33A470A47879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721-B995-42CB-B382-0E193D81C462}"/>
      </w:docPartPr>
      <w:docPartBody>
        <w:p w:rsidR="008A6992" w:rsidRDefault="00FA60DE">
          <w:r w:rsidRPr="007F571A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0E"/>
    <w:rsid w:val="00242301"/>
    <w:rsid w:val="003E0022"/>
    <w:rsid w:val="00460C6F"/>
    <w:rsid w:val="00475407"/>
    <w:rsid w:val="00494C02"/>
    <w:rsid w:val="004E1E5F"/>
    <w:rsid w:val="00520698"/>
    <w:rsid w:val="0052336D"/>
    <w:rsid w:val="00577C9D"/>
    <w:rsid w:val="006F1A66"/>
    <w:rsid w:val="007506B6"/>
    <w:rsid w:val="00852C13"/>
    <w:rsid w:val="008A6992"/>
    <w:rsid w:val="008A7634"/>
    <w:rsid w:val="008C3AC5"/>
    <w:rsid w:val="00980D07"/>
    <w:rsid w:val="00A844E5"/>
    <w:rsid w:val="00AB510E"/>
    <w:rsid w:val="00C92F7D"/>
    <w:rsid w:val="00E401FE"/>
    <w:rsid w:val="00F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0DE"/>
    <w:rPr>
      <w:color w:val="808080"/>
    </w:rPr>
  </w:style>
  <w:style w:type="paragraph" w:customStyle="1" w:styleId="269498E9A70D4834BA50F7F0FB31677D">
    <w:name w:val="269498E9A70D4834BA50F7F0FB31677D"/>
  </w:style>
  <w:style w:type="paragraph" w:customStyle="1" w:styleId="792686068F67415F9F39D226A14C6034">
    <w:name w:val="792686068F67415F9F39D226A14C6034"/>
  </w:style>
  <w:style w:type="paragraph" w:customStyle="1" w:styleId="A468F2B786AA44EDA9D631BE84171C17">
    <w:name w:val="A468F2B786AA44EDA9D631BE84171C17"/>
  </w:style>
  <w:style w:type="paragraph" w:customStyle="1" w:styleId="160884626E0E4A54801EEFA0ECF42B89">
    <w:name w:val="160884626E0E4A54801EEFA0ECF42B89"/>
  </w:style>
  <w:style w:type="paragraph" w:customStyle="1" w:styleId="4C6992DAD5F644F7AA373E0AC7D169A1">
    <w:name w:val="4C6992DAD5F644F7AA373E0AC7D169A1"/>
  </w:style>
  <w:style w:type="paragraph" w:customStyle="1" w:styleId="1DB9AAB5E5F940AF922BA6F41C8C0CD3">
    <w:name w:val="1DB9AAB5E5F940AF922BA6F41C8C0CD3"/>
  </w:style>
  <w:style w:type="paragraph" w:customStyle="1" w:styleId="9DDCF1A65B9249B0972DC0F5DDC1C97C">
    <w:name w:val="9DDCF1A65B9249B0972DC0F5DDC1C97C"/>
  </w:style>
  <w:style w:type="paragraph" w:customStyle="1" w:styleId="0ACDC2EE785649C18DC0038C59CA492E">
    <w:name w:val="0ACDC2EE785649C18DC0038C59CA492E"/>
  </w:style>
  <w:style w:type="paragraph" w:customStyle="1" w:styleId="BF0E50B41ABF405A9377CC82DDBB017E">
    <w:name w:val="BF0E50B41ABF405A9377CC82DDBB017E"/>
  </w:style>
  <w:style w:type="paragraph" w:customStyle="1" w:styleId="6C47E9A7F03A46B899B0D1C2ACB7AB5A">
    <w:name w:val="6C47E9A7F03A46B899B0D1C2ACB7AB5A"/>
  </w:style>
  <w:style w:type="paragraph" w:customStyle="1" w:styleId="403764D4BB7646FB8B3F8A5C06C411AF">
    <w:name w:val="403764D4BB7646FB8B3F8A5C06C411AF"/>
    <w:rsid w:val="00242301"/>
  </w:style>
  <w:style w:type="paragraph" w:customStyle="1" w:styleId="CA2DEC52BA8A425FB618179DA0911151">
    <w:name w:val="CA2DEC52BA8A425FB618179DA0911151"/>
    <w:rsid w:val="00242301"/>
  </w:style>
  <w:style w:type="paragraph" w:customStyle="1" w:styleId="8945D84B94054C98AF2C1C150EB17A36">
    <w:name w:val="8945D84B94054C98AF2C1C150EB17A36"/>
    <w:rsid w:val="00242301"/>
  </w:style>
  <w:style w:type="paragraph" w:customStyle="1" w:styleId="05014EB76CBA417CAE984828F784A79E">
    <w:name w:val="05014EB76CBA417CAE984828F784A79E"/>
    <w:rsid w:val="00FA60DE"/>
    <w:rPr>
      <w:lang w:val="en-GB" w:eastAsia="en-GB"/>
    </w:rPr>
  </w:style>
  <w:style w:type="paragraph" w:customStyle="1" w:styleId="A9B6197553AC48DF8279C28E988507A3">
    <w:name w:val="A9B6197553AC48DF8279C28E988507A3"/>
    <w:rsid w:val="00FA60DE"/>
    <w:rPr>
      <w:lang w:val="en-GB" w:eastAsia="en-GB"/>
    </w:rPr>
  </w:style>
  <w:style w:type="paragraph" w:customStyle="1" w:styleId="7BA084D8664B42E5BBFC6FED50C43BA3">
    <w:name w:val="7BA084D8664B42E5BBFC6FED50C43BA3"/>
    <w:rsid w:val="00FA60D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2014-05-09T00:00:00</PublishDate>
  <Abstract/>
  <CompanyAddress>http://www.openm4s.org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75093-526B-4439-B845-10AE907F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146</TotalTime>
  <Pages>1</Pages>
  <Words>4621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Mineral Cadastre System</vt:lpstr>
    </vt:vector>
  </TitlesOfParts>
  <Company>openM4S</Company>
  <LinksUpToDate>false</LinksUpToDate>
  <CharactersWithSpaces>30906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Mineral Cadastre System</dc:title>
  <dc:subject>mcs: data dictionary</dc:subject>
  <dc:creator>prepared by: zia-ur-rahman</dc:creator>
  <cp:keywords/>
  <dc:description/>
  <cp:lastModifiedBy>IMDADULHAQ FAROOQI</cp:lastModifiedBy>
  <cp:revision>20</cp:revision>
  <cp:lastPrinted>2014-05-13T06:19:00Z</cp:lastPrinted>
  <dcterms:created xsi:type="dcterms:W3CDTF">2014-06-18T07:36:00Z</dcterms:created>
  <dcterms:modified xsi:type="dcterms:W3CDTF">2014-06-19T10:01:00Z</dcterms:modified>
  <cp:contentStatus>http://www.openm4s.org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